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823" w:type="pct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6318"/>
        <w:gridCol w:w="3744"/>
      </w:tblGrid>
      <w:tr w:rsidR="00E5521B" w:rsidRPr="00565B06" w14:paraId="389C40DA" w14:textId="77777777" w:rsidTr="005163E9">
        <w:trPr>
          <w:trHeight w:hRule="exact" w:val="1944"/>
        </w:trPr>
        <w:tc>
          <w:tcPr>
            <w:tcW w:w="6319" w:type="dxa"/>
            <w:tcMar>
              <w:right w:w="144" w:type="dxa"/>
            </w:tcMar>
            <w:vAlign w:val="bottom"/>
          </w:tcPr>
          <w:p w14:paraId="1D794797" w14:textId="77777777" w:rsidR="00FE18B2" w:rsidRPr="005163E9" w:rsidRDefault="005163E9" w:rsidP="005163E9">
            <w:pPr>
              <w:pStyle w:val="Subtitle"/>
              <w:rPr>
                <w:sz w:val="48"/>
                <w:szCs w:val="48"/>
              </w:rPr>
            </w:pPr>
            <w:r w:rsidRPr="005163E9">
              <w:rPr>
                <w:sz w:val="48"/>
                <w:szCs w:val="48"/>
              </w:rPr>
              <w:t>Aly</w:t>
            </w:r>
          </w:p>
          <w:p w14:paraId="50BC3296" w14:textId="77777777" w:rsidR="005163E9" w:rsidRPr="00565B06" w:rsidRDefault="005163E9" w:rsidP="005163E9">
            <w:pPr>
              <w:pStyle w:val="Subtitle"/>
            </w:pPr>
            <w:r w:rsidRPr="005163E9">
              <w:rPr>
                <w:sz w:val="48"/>
                <w:szCs w:val="48"/>
              </w:rPr>
              <w:t>El Biblawy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tbl>
            <w:tblPr>
              <w:tblStyle w:val="TableGrid"/>
              <w:tblpPr w:leftFromText="180" w:rightFromText="180" w:horzAnchor="page" w:tblpX="62" w:tblpY="444"/>
              <w:tblOverlap w:val="never"/>
              <w:tblW w:w="403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686"/>
              <w:gridCol w:w="352"/>
            </w:tblGrid>
            <w:tr w:rsidR="0057127D" w:rsidRPr="009D0878" w14:paraId="00FFC460" w14:textId="77777777" w:rsidTr="0057127D">
              <w:trPr>
                <w:trHeight w:val="594"/>
              </w:trPr>
              <w:tc>
                <w:tcPr>
                  <w:tcW w:w="3686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5EED9050" w14:textId="77777777" w:rsidR="00323C3F" w:rsidRPr="009D0878" w:rsidRDefault="000622D2" w:rsidP="005163E9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3395113434899C4CBE2695578454FA10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5163E9">
                        <w:t>3350 Hayhurst Crescent, Oakville, ON</w:t>
                      </w:r>
                    </w:sdtContent>
                  </w:sdt>
                </w:p>
              </w:tc>
              <w:tc>
                <w:tcPr>
                  <w:tcW w:w="352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5AC63583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BA57DE2" wp14:editId="402B196A">
                            <wp:extent cx="270704" cy="233473"/>
                            <wp:effectExtent l="0" t="0" r="8890" b="0"/>
                            <wp:docPr id="9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270704" cy="233473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729AC530" id="Address icon" o:spid="_x0000_s1026" alt="Address icon" style="width:21.3pt;height:1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" path="m1418,0l1443,3,1468,11,1493,23,1520,39,1547,60,1575,85,1607,115,1642,147,1678,181,1717,218,1757,256,1799,295,1842,337,1886,379,1931,422,1977,467,2024,512,2071,558,2118,603,2165,649,2213,695,2259,741,2306,787,2351,831,2397,875,2440,918,2482,960,2524,1001,2563,1040,2601,1077,2637,1113,2671,1147,2702,1178,2731,1207,2757,1234,2780,1257,2800,1278,2816,1296,2829,1310,2839,1321,2846,1329,2801,1332,2757,1334,2711,1336,2667,1338,2625,1339,2584,1340,2548,1341,2515,1342,2488,1343,2467,1345,2467,1478,2467,1613,2467,2513,2467,2566,2465,2611,2462,2651,2456,2686,2448,2716,2437,2741,2422,2763,2405,2781,2383,2796,2358,2808,2328,2817,2295,2824,2256,2830,2238,2832,2215,2833,2188,2833,2157,2833,2126,2832,2095,2831,2066,2831,2039,2830,2018,2830,1983,2829,1951,2827,1925,2822,1903,2814,1885,2803,1870,2788,1858,2769,1848,2744,1840,2715,1835,2680,1831,2639,1828,2591,1826,2536,1825,2500,1825,2460,1824,2416,1823,2370,1823,2323,1822,2273,1822,2224,1821,2173,1821,2124,1821,2076,1821,2030,1821,1985,1821,1945,1821,1908,1821,1874,1821,1846,1821,1823,1822,1807,1822,1797,1822,1763,1818,1733,1811,1707,1800,1684,1786,1664,1769,1646,1750,1631,1728,1618,1704,1608,1678,1599,1651,1592,1622,1587,1591,1583,1561,1581,1529,1579,1496,1578,1463,1577,1431,1577,1398,1577,1361,1578,1324,1579,1289,1582,1253,1586,1220,1591,1188,1598,1157,1606,1129,1617,1103,1629,1080,1643,1058,1660,1041,1678,1028,1699,1018,1723,1012,1748,1010,1778,1012,1940,1011,2103,1010,2265,1011,2427,1015,2590,1015,2630,1013,2666,1009,2697,1001,2723,990,2746,976,2767,959,2783,936,2796,910,2807,880,2815,845,2822,804,2826,760,2829,600,2829,562,2828,528,2824,496,2817,468,2806,444,2793,423,2776,406,2755,391,2731,380,2703,373,2672,369,2636,368,2596,372,2285,372,1973,371,1662,371,1350,370,1351,362,1351,348,1352,330,1352,308,1352,281,1353,252,1353,222,1353,191,1353,159,1353,129,1352,100,1352,73,1352,48,1352,29,1352,13,1352,4,1352,,1352,5,1345,14,1334,26,1319,42,1301,61,1280,84,1256,109,1230,137,1199,167,1168,201,1134,236,1097,272,1059,312,1019,352,977,394,934,438,891,482,845,528,800,574,753,621,706,668,660,714,612,762,566,809,518,856,473,901,427,946,383,991,340,1033,297,1076,257,1116,218,1154,180,1191,145,1225,112,1257,81,1287,55,1315,34,1342,18,1367,7,1392,1,1418,0xe" fillcolor="#77448b [3204]" stroked="f" strokeweight="0">
                            <v:path arrowok="t" o:connecttype="custom" o:connectlocs="142010,1895;152854,9477;167121,21097;183672,34778;201459,49694;219341,64858;236081,79115;250824,91724;262239,101696;269087,107960;262239,109938;245783,110432;234655,110844;234655,211469;232847,223831;226665,230424;214585,233226;205168,233473;193944,233226;183101,232566;176728,228199;174160,217485;173589,202733;173304,187322;173209,171087;173209,157242;173304,148918;172258,140677;166455,134414;157039,131200;145434,130128;132974,129964;119182,130705;107387,133260;99017,138287;96069,146528;96164,200014;95973,222265;91218,229352;80374,232566;53456,233061;42232,230177;36145,222759;35384,188311;35193,111339;29296,111421;18167,111503;6944,111421;380,111421;2473,108701;10368,101367;22448,90406;37476,76973;54597,62056;72479,46645;89981,31564;106151,17966;119563,6675;130025,577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7127D" w:rsidRPr="009D0878" w14:paraId="7AA51ADA" w14:textId="77777777" w:rsidTr="0057127D">
              <w:trPr>
                <w:trHeight w:val="307"/>
              </w:trPr>
              <w:sdt>
                <w:sdtPr>
                  <w:alias w:val="Enter phone:"/>
                  <w:tag w:val="Enter phone:"/>
                  <w:id w:val="-1849400302"/>
                  <w:placeholder>
                    <w:docPart w:val="E080DD65638AD844A276BBAA8F1ADE66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686" w:type="dxa"/>
                      <w:tcMar>
                        <w:left w:w="720" w:type="dxa"/>
                        <w:right w:w="29" w:type="dxa"/>
                      </w:tcMar>
                    </w:tcPr>
                    <w:p w14:paraId="6F1D4BEC" w14:textId="77777777" w:rsidR="00323C3F" w:rsidRPr="009D0878" w:rsidRDefault="005163E9" w:rsidP="005163E9">
                      <w:pPr>
                        <w:pStyle w:val="ContactInfo"/>
                      </w:pPr>
                      <w:r>
                        <w:t>289-888-3103</w:t>
                      </w:r>
                    </w:p>
                  </w:tc>
                </w:sdtContent>
              </w:sdt>
              <w:tc>
                <w:tcPr>
                  <w:tcW w:w="352" w:type="dxa"/>
                  <w:tcMar>
                    <w:left w:w="0" w:type="dxa"/>
                    <w:right w:w="0" w:type="dxa"/>
                  </w:tcMar>
                </w:tcPr>
                <w:p w14:paraId="51F68DA7" w14:textId="77777777" w:rsidR="00323C3F" w:rsidRPr="009D0878" w:rsidRDefault="00323C3F" w:rsidP="00323C3F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3E6DD1E" wp14:editId="18696D55">
                            <wp:extent cx="181416" cy="144002"/>
                            <wp:effectExtent l="0" t="0" r="0" b="8890"/>
                            <wp:docPr id="10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81416" cy="144002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1F03B2AA" id="Telephone icon" o:spid="_x0000_s1026" alt="Phone icon" style="width:14.3pt;height: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" path="m410,0l443,2,477,11,511,26,545,48,580,77,634,132,688,186,742,241,798,294,829,324,854,356,875,387,890,418,900,449,904,480,901,510,892,540,878,571,857,600,830,629,797,658,758,690,727,723,702,755,683,789,669,823,661,856,659,890,663,925,672,959,687,992,707,1027,731,1060,760,1093,918,1253,1077,1409,1239,1565,1402,1718,1566,1870,1598,1897,1630,1918,1662,1933,1695,1943,1727,1946,1759,1944,1792,1936,1823,1921,1854,1899,1884,1871,1914,1836,1948,1796,1982,1763,2018,1737,2052,1719,2086,1708,2121,1703,2155,1705,2189,1714,2222,1728,2256,1749,2288,1776,2320,1810,2353,1848,2509,2031,2529,2061,2542,2090,2550,2121,2552,2149,2551,2176,2546,2202,2538,2228,2528,2250,2517,2270,2506,2287,2494,2302,2484,2313,2475,2321,2473,2322,2467,2327,2458,2336,2445,2347,2430,2360,2412,2374,2392,2390,2371,2408,2347,2426,2322,2444,2296,2464,2269,2482,2243,2500,2214,2517,2187,2532,2161,2546,2135,2558,2109,2567,2058,2583,2010,2595,1964,2605,1923,2611,1884,2615,1848,2616,1814,2615,1782,2611,1752,2606,1723,2599,1695,2591,1668,2581,1641,2570,1615,2558,1589,2544,1561,2531,1534,2517,1439,2469,1347,2418,1256,2367,1167,2314,1081,2260,997,2203,916,2146,838,2085,762,2024,689,1959,619,1893,551,1823,488,1751,426,1677,369,1600,314,1520,263,1436,214,1351,170,1261,130,1168,92,1072,59,972,29,868,14,801,4,734,,669,2,606,11,543,23,483,41,423,63,365,91,307,124,252,160,197,201,144,247,92,279,61,311,36,345,18,377,6,410,0xe" fillcolor="#77448b [3204]" stroked="f" strokeweight="0">
                            <v:path arrowok="t" o:connecttype="custom" o:connectlocs="33909,606;41231,4239;52747,13266;60709,19597;63979,24716;63410,29725;59003,34624;51681,39799;47558,45303;47131,50918;50259,56533;65259,68973;99665,94570;115873,105579;122769,107121;129593,105745;136062,101066;143455,95616;150777,93744;157957,95121;164924,99634;179781,113451;181416,118295;180421,122644;178146,125892;175942,127763;174734,128589;171464,130681;166843,133543;161298,136626;155469,139378;149924,141305;139616,143396;131370,144002;124546,143452;118574,142075;112958,140039;102295,135910;82959,127378;65116,118130;48979,107836;34691,96387;22322,83671;12085,69414;4194,53505;284,40404;782,29890;4479,20092;11374,10844;19833,3358;26800,330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7127D" w:rsidRPr="009D0878" w14:paraId="10D7EECB" w14:textId="77777777" w:rsidTr="0057127D">
              <w:trPr>
                <w:trHeight w:val="356"/>
              </w:trPr>
              <w:sdt>
                <w:sdtPr>
                  <w:alias w:val="Enter email:"/>
                  <w:tag w:val="Enter email:"/>
                  <w:id w:val="-675184368"/>
                  <w:placeholder>
                    <w:docPart w:val="EF1CF7F74C2F20498209CE20C285C4D4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686" w:type="dxa"/>
                      <w:tcMar>
                        <w:left w:w="720" w:type="dxa"/>
                        <w:right w:w="29" w:type="dxa"/>
                      </w:tcMar>
                    </w:tcPr>
                    <w:p w14:paraId="2B041F92" w14:textId="77777777" w:rsidR="00323C3F" w:rsidRPr="009D0878" w:rsidRDefault="005163E9" w:rsidP="005163E9">
                      <w:pPr>
                        <w:pStyle w:val="ContactInfo"/>
                      </w:pPr>
                      <w:r>
                        <w:t>aelbibla@uoguelph.ca</w:t>
                      </w:r>
                    </w:p>
                  </w:tc>
                </w:sdtContent>
              </w:sdt>
              <w:tc>
                <w:tcPr>
                  <w:tcW w:w="352" w:type="dxa"/>
                  <w:tcMar>
                    <w:left w:w="0" w:type="dxa"/>
                    <w:right w:w="0" w:type="dxa"/>
                  </w:tcMar>
                </w:tcPr>
                <w:p w14:paraId="583BFFFA" w14:textId="77777777" w:rsidR="00323C3F" w:rsidRPr="009D0878" w:rsidRDefault="00323C3F" w:rsidP="00323C3F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AC420DF" wp14:editId="0ED116C2">
                            <wp:extent cx="165735" cy="110490"/>
                            <wp:effectExtent l="0" t="0" r="12065" b="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65735" cy="11049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260E0274" id="Freeform 5" o:spid="_x0000_s1026" alt="Email icon" style="width:13.05pt;height: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" path="m108,21l108,21,60,58,12,21c11,20,11,19,12,18,13,16,14,16,16,17l60,51,104,17c105,16,107,16,108,18,109,19,109,20,108,21l108,21xm114,0l114,,6,0c3,,,3,,6l0,74c0,77,3,80,6,80l114,80c117,80,120,77,120,74l120,6c120,3,117,,114,0xe" fillcolor="#77448b [3204]" stroked="f" strokeweight="0">
                            <v:path arrowok="t" o:connecttype="custom" o:connectlocs="149162,29004;149162,29004;82868,80105;16574,29004;16574,24860;22098,23479;82868,70437;143637,23479;149162,24860;149162,29004;149162,29004;157448,0;157448,0;8287,0;0,8287;0,102203;8287,110490;157448,110490;165735,102203;165735,8287;157448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7127D" w:rsidRPr="009D0878" w14:paraId="4AABA8B9" w14:textId="77777777" w:rsidTr="0057127D">
              <w:trPr>
                <w:trHeight w:val="579"/>
              </w:trPr>
              <w:sdt>
                <w:sdtPr>
                  <w:rPr>
                    <w:sz w:val="21"/>
                    <w:szCs w:val="21"/>
                  </w:rPr>
                  <w:alias w:val="Enter LinkedIn profile:"/>
                  <w:tag w:val="Enter LinkedIn profile:"/>
                  <w:id w:val="1102843699"/>
                  <w:placeholder>
                    <w:docPart w:val="DC98E7B7ECAAFB41892D7AA10ED2BB53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686" w:type="dxa"/>
                      <w:tcMar>
                        <w:left w:w="720" w:type="dxa"/>
                        <w:right w:w="29" w:type="dxa"/>
                      </w:tcMar>
                    </w:tcPr>
                    <w:p w14:paraId="46F09479" w14:textId="59913BD5" w:rsidR="00323C3F" w:rsidRPr="0057127D" w:rsidRDefault="0057127D" w:rsidP="0057127D">
                      <w:pPr>
                        <w:pStyle w:val="ContactInfo"/>
                        <w:rPr>
                          <w:sz w:val="21"/>
                          <w:szCs w:val="21"/>
                        </w:rPr>
                      </w:pPr>
                      <w:r w:rsidRPr="0057127D">
                        <w:rPr>
                          <w:sz w:val="21"/>
                          <w:szCs w:val="21"/>
                        </w:rPr>
                        <w:t>www.linkedin.com/in/AlyElBiblawy</w:t>
                      </w:r>
                    </w:p>
                  </w:tc>
                </w:sdtContent>
              </w:sdt>
              <w:tc>
                <w:tcPr>
                  <w:tcW w:w="352" w:type="dxa"/>
                  <w:tcMar>
                    <w:left w:w="0" w:type="dxa"/>
                    <w:right w:w="0" w:type="dxa"/>
                  </w:tcMar>
                </w:tcPr>
                <w:p w14:paraId="167CBEAD" w14:textId="77777777" w:rsidR="00323C3F" w:rsidRPr="0057127D" w:rsidRDefault="00323C3F" w:rsidP="00323C3F">
                  <w:pPr>
                    <w:pStyle w:val="Icons"/>
                  </w:pPr>
                  <w:r w:rsidRPr="0057127D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38D6AF30" wp14:editId="3D041F5B">
                            <wp:extent cx="270704" cy="135501"/>
                            <wp:effectExtent l="0" t="0" r="8890" b="0"/>
                            <wp:docPr id="11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270704" cy="135501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w14:anchorId="69168338" id="LinkedIn icon" o:spid="_x0000_s1026" alt="LinkedIn icon" style="width:21.3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" path="m419,978l404,978,394,981,390,985,388,995,387,1010,387,1600,387,2196,388,2210,389,2219,394,2223,402,2225,415,2225,749,2225,761,2225,769,2223,773,2219,775,2211,775,2197,775,1006,775,993,773,985,769,979,761,978,747,978,419,978xm1785,947l1720,949,1677,955,1635,964,1595,977,1558,994,1523,1013,1490,1037,1459,1065,1431,1097,1405,1133,1401,1138,1396,1144,1392,1142,1392,1122,1391,1004,1391,992,1390,985,1386,981,1378,978,1365,978,1048,978,1033,978,1025,979,1020,985,1019,993,1019,1007,1019,2195,1019,2210,1020,2219,1025,2223,1033,2225,1048,2225,1377,2225,1391,2225,1400,2223,1404,2219,1406,2210,1406,2195,1406,1626,1407,1580,1409,1533,1415,1487,1425,1442,1435,1413,1447,1387,1462,1363,1480,1343,1501,1326,1525,1311,1552,1301,1581,1294,1614,1290,1647,1290,1679,1292,1708,1297,1735,1307,1758,1322,1778,1341,1795,1363,1809,1390,1821,1418,1828,1448,1833,1491,1838,1534,1839,1578,1840,1889,1840,2198,1840,2208,1842,2215,1845,2221,1852,2224,1862,2225,2207,2225,2217,2224,2224,2220,2227,2213,2228,2203,2227,1829,2226,1455,2223,1392,2216,1331,2203,1269,2186,1209,2169,1166,2148,1128,2125,1094,2099,1062,2069,1035,2035,1011,1998,992,1958,975,1914,963,1850,951,1785,947xm582,359l546,362,511,370,478,383,449,401,423,423,401,450,383,479,368,511,360,546,357,582,359,618,367,654,382,686,399,715,421,741,447,765,476,783,508,797,542,805,578,808,616,805,651,797,683,784,714,766,740,742,763,717,781,687,795,655,803,620,806,583,803,548,795,513,781,481,763,452,741,426,715,402,685,384,653,370,619,362,582,359xm163,0l2451,,2457,2,2463,4,2498,15,2527,30,2553,49,2575,72,2592,99,2605,128,2613,160,2616,195,2616,2414,2616,2425,2612,2458,2602,2490,2587,2518,2568,2545,2546,2567,2520,2585,2491,2599,2458,2607,2425,2610,189,2610,160,2608,132,2602,106,2591,82,2577,59,2558,41,2540,27,2519,15,2498,7,2475,,2452,,158,7,133,17,109,30,85,47,64,67,45,88,29,111,17,136,7,163,0xe" fillcolor="#77448b [3204]" stroked="f" strokeweight="0">
                            <v:path arrowok="t" o:connecttype="custom" o:connectlocs="40357,51137;40047,114008;41599,115513;79576,115409;80197,52228;78748,50774;177986,49268;161222,51605;148080,56952;144044,59288;143837,51137;108447,50774;105446,51553;105550,115202;142492,115513;145493,114735;145803,79587;149736,72008;157807,68062;170432,66972;181918,68633;188437,73617;190300,81924;190610,114994;228381,115513;230554,114371;229312,69100;222275,58561;210582,52487;191438,49372;52878,19209;41496,23362;36942,30215;41289,37120;52568,41377;67366,41377;78955,37224;83405,30267;78955,23466;67573,19209;253630,0;261494,1557;269566,6645;270704,125897;265737,132126;254354,135345;13659,135086;4243,131867;0,127298;3104,4413;11486,883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57127D" w:rsidRPr="009D0878" w14:paraId="496B59B6" w14:textId="77777777" w:rsidTr="0057127D">
              <w:trPr>
                <w:trHeight w:val="286"/>
              </w:trPr>
              <w:tc>
                <w:tcPr>
                  <w:tcW w:w="3686" w:type="dxa"/>
                  <w:tcMar>
                    <w:left w:w="720" w:type="dxa"/>
                    <w:right w:w="29" w:type="dxa"/>
                  </w:tcMar>
                </w:tcPr>
                <w:p w14:paraId="36748BB0" w14:textId="77777777" w:rsidR="00323C3F" w:rsidRPr="009D0878" w:rsidRDefault="00323C3F" w:rsidP="00891EAD">
                  <w:pPr>
                    <w:pStyle w:val="ContactInfo"/>
                  </w:pPr>
                </w:p>
              </w:tc>
              <w:tc>
                <w:tcPr>
                  <w:tcW w:w="352" w:type="dxa"/>
                  <w:tcMar>
                    <w:left w:w="0" w:type="dxa"/>
                    <w:right w:w="0" w:type="dxa"/>
                  </w:tcMar>
                </w:tcPr>
                <w:p w14:paraId="301FA78B" w14:textId="77777777" w:rsidR="00323C3F" w:rsidRPr="009D0878" w:rsidRDefault="00323C3F" w:rsidP="00323C3F">
                  <w:pPr>
                    <w:pStyle w:val="Icons"/>
                  </w:pPr>
                </w:p>
              </w:tc>
            </w:tr>
          </w:tbl>
          <w:p w14:paraId="365D6945" w14:textId="77777777" w:rsidR="00E5521B" w:rsidRPr="00565B06" w:rsidRDefault="00E5521B" w:rsidP="00DF2C9D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23CC2028" w14:textId="77777777" w:rsidTr="007175B9"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5D70BB4B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2B705DE" wp14:editId="4268C275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group w14:anchorId="054931D3" id="Objective in circle icon" o:spid="_x0000_s1026" alt="Objectiv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VYawQAA&#10;ANsAAAAPAAAAZHJzL2Rvd25yZXYueG1sRE9LawIxEL4X/A9hBG81aytFtkYRobAXpb6gvQ2b6WZ1&#10;M1mSVNN/bwqF3ubje858mWwnruRD61jBZFyAIK6dbrlRcDy8Pc5AhIissXNMCn4owHIxeJhjqd2N&#10;d3Tdx0bkEA4lKjAx9qWUoTZkMYxdT5y5L+ctxgx9I7XHWw63nXwqihdpseXcYLCntaH6sv+2Ct4/&#10;qjR7Pnkv0+f2vNlUpr+YnVKjYVq9goiU4r/4z13pPH8Kv7/kA+TiD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olWGs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5jl3wgAA&#10;ANsAAAAPAAAAZHJzL2Rvd25yZXYueG1sRE9Na8JAEL0L/Q/LFLw1uxUsmrpKKlqkF03a0uuQHZPQ&#10;7GzIrhr/vVsoeJvH+5zFarCtOFPvG8canhMFgrh0puFKw9fn9mkGwgdkg61j0nAlD6vlw2iBqXEX&#10;zulchErEEPYpaqhD6FIpfVmTRZ+4jjhyR9dbDBH2lTQ9XmK4beVEqRdpseHYUGNH65rK3+JkNRzy&#10;Yr5/+87z948j+R+Vqd0222g9fhyyVxCBhnAX/7t3Js6fwt8v8QC5v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mOXfCAAAA2wAAAA8AAAAAAAAAAAAAAAAAlwIAAGRycy9kb3du&#10;cmV2LnhtbFBLBQYAAAAABAAEAPUAAACGAwAAAAA=&#10;" path="m54,0l815,,832,3,847,10,858,22,866,37,869,54,866,71,858,86,847,98,832,106,815,108,54,108,37,106,22,98,10,86,3,71,,54,3,37,10,22,22,10,37,3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NKcAwQAA&#10;ANsAAAAPAAAAZHJzL2Rvd25yZXYueG1sRE9Na8JAEL0L/odlBG+6aw9So6tEqUV6qUkVr0N2TILZ&#10;2ZDdavz33UKht3m8z1ltetuIO3W+dqxhNlUgiAtnai41nL72k1cQPiAbbByThid52KyHgxUmxj04&#10;o3seShFD2CeooQqhTaT0RUUW/dS1xJG7us5iiLArpenwEcNtI1+UmkuLNceGClvaVVTc8m+r4Zjl&#10;i8/tOcveP67kLypVh336pvV41KdLEIH68C/+cx9MnD+H31/iAXL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jSnAMEAAADbAAAADwAAAAAAAAAAAAAAAACXAgAAZHJzL2Rvd25y&#10;ZXYueG1sUEsFBgAAAAAEAAQA9QAAAIUDAAAAAA==&#10;" path="m54,0l815,,832,2,847,10,858,22,866,37,869,54,866,71,858,86,847,98,832,105,815,108,54,108,37,105,22,98,10,86,3,71,,54,3,37,10,22,22,10,37,2,54,0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lDUwwAA&#10;ANsAAAAPAAAAZHJzL2Rvd25yZXYueG1sRE9Na8JAEL0L/Q/LFLzVjR6sja4ipQVLEW3U0OOQnSah&#10;2dk1u9X4712h4G0e73Nmi8404kStry0rGA4SEMSF1TWXCva796cJCB+QNTaWScGFPCzmD70Zptqe&#10;+YtOWShFDGGfooIqBJdK6YuKDPqBdcSR+7GtwRBhW0rd4jmGm0aOkmQsDdYcGyp09FpR8Zv9GQUu&#10;Gx2+88/O0Pb4kruPfL1p3oJS/cduOQURqAt38b97peP8Z7j9Eg+Q8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SlDUwwAAANsAAAAPAAAAAAAAAAAAAAAAAJcCAABkcnMvZG93&#10;bnJldi54bWxQSwUGAAAAAAQABAD1AAAAhwMAAAAA&#10;" path="m54,0l815,,832,3,847,11,858,23,866,37,869,55,866,72,858,87,847,98,832,106,815,109,54,109,37,106,22,98,10,87,3,72,,55,3,37,10,23,22,11,37,3,54,0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48CE0CC1" w14:textId="2DA952C1" w:rsidR="000E24AC" w:rsidRPr="00565B06" w:rsidRDefault="005163E9" w:rsidP="005163E9">
            <w:pPr>
              <w:pStyle w:val="Heading1"/>
              <w:outlineLvl w:val="0"/>
            </w:pPr>
            <w:r>
              <w:t xml:space="preserve">Skills </w:t>
            </w:r>
            <w:r w:rsidR="00806A53">
              <w:t>and Qualifications</w:t>
            </w:r>
          </w:p>
        </w:tc>
      </w:tr>
    </w:tbl>
    <w:p w14:paraId="0D380DCA" w14:textId="72D50205" w:rsidR="005C1D3E" w:rsidRPr="00CD3F0C" w:rsidRDefault="00A676DB" w:rsidP="00890449">
      <w:pPr>
        <w:pStyle w:val="ListParagraph"/>
        <w:numPr>
          <w:ilvl w:val="0"/>
          <w:numId w:val="23"/>
        </w:numPr>
        <w:rPr>
          <w:sz w:val="23"/>
          <w:szCs w:val="23"/>
        </w:rPr>
      </w:pPr>
      <w:r w:rsidRPr="00CD3F0C">
        <w:rPr>
          <w:sz w:val="23"/>
          <w:szCs w:val="23"/>
        </w:rPr>
        <w:t xml:space="preserve">Proficient in Various CAD </w:t>
      </w:r>
      <w:r w:rsidR="00E32DDF" w:rsidRPr="00CD3F0C">
        <w:rPr>
          <w:sz w:val="23"/>
          <w:szCs w:val="23"/>
        </w:rPr>
        <w:t>software</w:t>
      </w:r>
      <w:r w:rsidRPr="00CD3F0C">
        <w:rPr>
          <w:sz w:val="23"/>
          <w:szCs w:val="23"/>
        </w:rPr>
        <w:t xml:space="preserve"> such as SolidWorks, AutoCAD Mechanical and AutoCAD Electrical</w:t>
      </w:r>
      <w:r w:rsidR="00160D96" w:rsidRPr="00CD3F0C">
        <w:rPr>
          <w:sz w:val="23"/>
          <w:szCs w:val="23"/>
        </w:rPr>
        <w:t xml:space="preserve"> which were used to model parts and create complex flo</w:t>
      </w:r>
      <w:r w:rsidR="008D0F16">
        <w:rPr>
          <w:sz w:val="23"/>
          <w:szCs w:val="23"/>
        </w:rPr>
        <w:t>or plans and circuits (Engineering Design I</w:t>
      </w:r>
      <w:r w:rsidR="00160D96" w:rsidRPr="00CD3F0C">
        <w:rPr>
          <w:sz w:val="23"/>
          <w:szCs w:val="23"/>
        </w:rPr>
        <w:t>)</w:t>
      </w:r>
      <w:r w:rsidR="00E11413">
        <w:rPr>
          <w:sz w:val="23"/>
          <w:szCs w:val="23"/>
        </w:rPr>
        <w:t>.</w:t>
      </w:r>
    </w:p>
    <w:p w14:paraId="141EC0D7" w14:textId="0A0E3C09" w:rsidR="009E4D13" w:rsidRPr="00CD3F0C" w:rsidRDefault="005C1D3E" w:rsidP="00890449">
      <w:pPr>
        <w:pStyle w:val="ListParagraph"/>
        <w:numPr>
          <w:ilvl w:val="0"/>
          <w:numId w:val="23"/>
        </w:numPr>
        <w:rPr>
          <w:sz w:val="23"/>
          <w:szCs w:val="23"/>
        </w:rPr>
      </w:pPr>
      <w:r w:rsidRPr="00CD3F0C">
        <w:rPr>
          <w:sz w:val="23"/>
          <w:szCs w:val="23"/>
        </w:rPr>
        <w:t xml:space="preserve">Arduino programming, </w:t>
      </w:r>
      <w:r w:rsidR="00E8149E" w:rsidRPr="00CD3F0C">
        <w:rPr>
          <w:sz w:val="23"/>
          <w:szCs w:val="23"/>
        </w:rPr>
        <w:t>Adept</w:t>
      </w:r>
      <w:r w:rsidR="006F7CC9" w:rsidRPr="00CD3F0C">
        <w:rPr>
          <w:sz w:val="23"/>
          <w:szCs w:val="23"/>
        </w:rPr>
        <w:t xml:space="preserve"> in C</w:t>
      </w:r>
      <w:r w:rsidR="00E32DDF" w:rsidRPr="00CD3F0C">
        <w:rPr>
          <w:sz w:val="23"/>
          <w:szCs w:val="23"/>
        </w:rPr>
        <w:t>, Python</w:t>
      </w:r>
      <w:r w:rsidR="006F7CC9" w:rsidRPr="00CD3F0C">
        <w:rPr>
          <w:sz w:val="23"/>
          <w:szCs w:val="23"/>
        </w:rPr>
        <w:t xml:space="preserve"> </w:t>
      </w:r>
      <w:r w:rsidR="00E8149E" w:rsidRPr="00CD3F0C">
        <w:rPr>
          <w:sz w:val="23"/>
          <w:szCs w:val="23"/>
        </w:rPr>
        <w:t xml:space="preserve">and MATLAB </w:t>
      </w:r>
      <w:r w:rsidR="006F7CC9" w:rsidRPr="00CD3F0C">
        <w:rPr>
          <w:sz w:val="23"/>
          <w:szCs w:val="23"/>
        </w:rPr>
        <w:t xml:space="preserve">programming </w:t>
      </w:r>
      <w:r w:rsidR="00E11413" w:rsidRPr="00CD3F0C">
        <w:rPr>
          <w:sz w:val="23"/>
          <w:szCs w:val="23"/>
        </w:rPr>
        <w:t>languages.</w:t>
      </w:r>
    </w:p>
    <w:p w14:paraId="68FA626A" w14:textId="3D75502F" w:rsidR="00A77B4D" w:rsidRPr="00CD3F0C" w:rsidRDefault="002D699F" w:rsidP="00890449">
      <w:pPr>
        <w:pStyle w:val="ListParagraph"/>
        <w:numPr>
          <w:ilvl w:val="0"/>
          <w:numId w:val="23"/>
        </w:numPr>
        <w:rPr>
          <w:sz w:val="23"/>
          <w:szCs w:val="23"/>
        </w:rPr>
      </w:pPr>
      <w:r w:rsidRPr="00CD3F0C">
        <w:rPr>
          <w:sz w:val="23"/>
          <w:szCs w:val="23"/>
        </w:rPr>
        <w:t xml:space="preserve">Skilled </w:t>
      </w:r>
      <w:r w:rsidR="009E4D13" w:rsidRPr="00CD3F0C">
        <w:rPr>
          <w:sz w:val="23"/>
          <w:szCs w:val="23"/>
        </w:rPr>
        <w:t>in Microsoft Office Excel, PowerPoint and Word with experience constructing formal reports</w:t>
      </w:r>
      <w:r w:rsidR="006C6736" w:rsidRPr="00CD3F0C">
        <w:rPr>
          <w:sz w:val="23"/>
          <w:szCs w:val="23"/>
        </w:rPr>
        <w:t>, creating spreadsheets such as the environmental impact of our design project</w:t>
      </w:r>
      <w:r w:rsidR="00E11413">
        <w:rPr>
          <w:sz w:val="23"/>
          <w:szCs w:val="23"/>
        </w:rPr>
        <w:t>.</w:t>
      </w:r>
    </w:p>
    <w:p w14:paraId="3E8EEE08" w14:textId="123CB195" w:rsidR="005B0B27" w:rsidRPr="00D01C4B" w:rsidRDefault="00BB016B" w:rsidP="00D01C4B">
      <w:pPr>
        <w:pStyle w:val="ListParagraph"/>
        <w:numPr>
          <w:ilvl w:val="0"/>
          <w:numId w:val="23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01C4B">
        <w:rPr>
          <w:sz w:val="23"/>
          <w:szCs w:val="23"/>
        </w:rPr>
        <w:t>Experienced</w:t>
      </w:r>
      <w:r w:rsidR="002A16A2" w:rsidRPr="00D01C4B">
        <w:rPr>
          <w:sz w:val="23"/>
          <w:szCs w:val="23"/>
        </w:rPr>
        <w:t xml:space="preserve"> in a laboratory setting t</w:t>
      </w:r>
      <w:r w:rsidR="00E11413">
        <w:rPr>
          <w:sz w:val="23"/>
          <w:szCs w:val="23"/>
        </w:rPr>
        <w:t>hrough WHM</w:t>
      </w:r>
      <w:r w:rsidRPr="00D01C4B">
        <w:rPr>
          <w:sz w:val="23"/>
          <w:szCs w:val="23"/>
        </w:rPr>
        <w:t>IS c</w:t>
      </w:r>
      <w:r w:rsidR="00E32DDF" w:rsidRPr="00D01C4B">
        <w:rPr>
          <w:sz w:val="23"/>
          <w:szCs w:val="23"/>
        </w:rPr>
        <w:t xml:space="preserve">ertification and </w:t>
      </w:r>
      <w:r w:rsidR="009A58CA" w:rsidRPr="00D01C4B">
        <w:rPr>
          <w:sz w:val="23"/>
          <w:szCs w:val="23"/>
        </w:rPr>
        <w:t xml:space="preserve">complex experiments in </w:t>
      </w:r>
      <w:r w:rsidR="008E1C82" w:rsidRPr="00D01C4B">
        <w:rPr>
          <w:sz w:val="23"/>
          <w:szCs w:val="23"/>
        </w:rPr>
        <w:t>General Chemistry</w:t>
      </w:r>
      <w:r w:rsidR="00D01C4B" w:rsidRPr="00D01C4B">
        <w:rPr>
          <w:sz w:val="23"/>
          <w:szCs w:val="23"/>
        </w:rPr>
        <w:t xml:space="preserve"> </w:t>
      </w:r>
      <w:r w:rsidR="00D01C4B" w:rsidRPr="00D01C4B">
        <w:rPr>
          <w:rFonts w:eastAsia="Times New Roman" w:cs="Times New Roman"/>
          <w:color w:val="auto"/>
          <w:sz w:val="23"/>
          <w:szCs w:val="23"/>
        </w:rPr>
        <w:t>I and II</w:t>
      </w:r>
      <w:r w:rsidR="00E11413">
        <w:rPr>
          <w:rFonts w:eastAsia="Times New Roman" w:cs="Times New Roman"/>
          <w:color w:val="auto"/>
          <w:sz w:val="23"/>
          <w:szCs w:val="23"/>
        </w:rPr>
        <w:t>.</w:t>
      </w:r>
      <w:r w:rsidR="00D01C4B" w:rsidRPr="00D01C4B">
        <w:rPr>
          <w:rFonts w:eastAsia="Times New Roman" w:cs="Times New Roman"/>
          <w:color w:val="auto"/>
          <w:sz w:val="23"/>
          <w:szCs w:val="23"/>
        </w:rPr>
        <w:t xml:space="preserve"> </w:t>
      </w:r>
    </w:p>
    <w:p w14:paraId="7DBEFB1A" w14:textId="74C6D242" w:rsidR="00EA1933" w:rsidRPr="00CD3F0C" w:rsidRDefault="003D04D9" w:rsidP="00890449">
      <w:pPr>
        <w:pStyle w:val="ListParagraph"/>
        <w:numPr>
          <w:ilvl w:val="0"/>
          <w:numId w:val="23"/>
        </w:numPr>
        <w:rPr>
          <w:sz w:val="23"/>
          <w:szCs w:val="23"/>
        </w:rPr>
      </w:pPr>
      <w:r w:rsidRPr="00CD3F0C">
        <w:rPr>
          <w:sz w:val="23"/>
          <w:szCs w:val="23"/>
        </w:rPr>
        <w:t>Outstanding t</w:t>
      </w:r>
      <w:r w:rsidR="00EA1933" w:rsidRPr="00CD3F0C">
        <w:rPr>
          <w:sz w:val="23"/>
          <w:szCs w:val="23"/>
        </w:rPr>
        <w:t xml:space="preserve">eam work and cooperation </w:t>
      </w:r>
      <w:r w:rsidRPr="00CD3F0C">
        <w:rPr>
          <w:sz w:val="23"/>
          <w:szCs w:val="23"/>
        </w:rPr>
        <w:t xml:space="preserve">skills strengthened through group design projects and formal </w:t>
      </w:r>
      <w:r w:rsidR="005B0B27" w:rsidRPr="00CD3F0C">
        <w:rPr>
          <w:sz w:val="23"/>
          <w:szCs w:val="23"/>
        </w:rPr>
        <w:t>presentations</w:t>
      </w:r>
      <w:r w:rsidR="00E11413">
        <w:rPr>
          <w:sz w:val="23"/>
          <w:szCs w:val="23"/>
        </w:rPr>
        <w:t>.</w:t>
      </w:r>
    </w:p>
    <w:p w14:paraId="263C10E0" w14:textId="0E65DC73" w:rsidR="008E667A" w:rsidRPr="00CD3F0C" w:rsidRDefault="00AF716E" w:rsidP="00890449">
      <w:pPr>
        <w:pStyle w:val="ListParagraph"/>
        <w:numPr>
          <w:ilvl w:val="0"/>
          <w:numId w:val="23"/>
        </w:numPr>
        <w:rPr>
          <w:sz w:val="23"/>
          <w:szCs w:val="23"/>
        </w:rPr>
      </w:pPr>
      <w:r w:rsidRPr="00CD3F0C">
        <w:rPr>
          <w:sz w:val="23"/>
          <w:szCs w:val="23"/>
        </w:rPr>
        <w:t>Great time management and leadership skills strengthened by 5 years of competitive soccer</w:t>
      </w:r>
      <w:r w:rsidR="00E11413">
        <w:rPr>
          <w:sz w:val="23"/>
          <w:szCs w:val="23"/>
        </w:rPr>
        <w:t>.</w:t>
      </w:r>
    </w:p>
    <w:p w14:paraId="41D64CA0" w14:textId="43DCF312" w:rsidR="00E32DDF" w:rsidRPr="00CD3F0C" w:rsidRDefault="00E32DDF" w:rsidP="00890449">
      <w:pPr>
        <w:pStyle w:val="ListParagraph"/>
        <w:numPr>
          <w:ilvl w:val="0"/>
          <w:numId w:val="23"/>
        </w:numPr>
        <w:rPr>
          <w:sz w:val="23"/>
          <w:szCs w:val="23"/>
        </w:rPr>
      </w:pPr>
      <w:r w:rsidRPr="00CD3F0C">
        <w:rPr>
          <w:sz w:val="23"/>
          <w:szCs w:val="23"/>
        </w:rPr>
        <w:t>Bilingual; fluent in speaking, understanding and writing in both English and Arabic</w:t>
      </w:r>
      <w:r w:rsidR="00E11413">
        <w:rPr>
          <w:sz w:val="23"/>
          <w:szCs w:val="23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7511020B" w14:textId="77777777" w:rsidTr="005163E9">
        <w:tc>
          <w:tcPr>
            <w:tcW w:w="725" w:type="dxa"/>
            <w:tcMar>
              <w:right w:w="216" w:type="dxa"/>
            </w:tcMar>
            <w:vAlign w:val="bottom"/>
          </w:tcPr>
          <w:p w14:paraId="689E6C13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314CCFBC" wp14:editId="6ACA3D7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group w14:anchorId="7E9A681A" id="Education in circle icon" o:spid="_x0000_s1026" alt="Education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iPmEwQAA&#10;ANsAAAAPAAAAZHJzL2Rvd25yZXYueG1sRE9LawIxEL4L/ocwQm81awtFt0YRQdiLpb7A3obNdLN1&#10;M1mSVNN/3xQK3ubje858mWwnruRD61jBZFyAIK6dbrlRcDxsHqcgQkTW2DkmBT8UYLkYDuZYanfj&#10;HV33sRE5hEOJCkyMfSllqA1ZDGPXE2fu03mLMUPfSO3xlsNtJ5+K4kVabDk3GOxpbai+7L+tgvdz&#10;labPJ+9l+nj72m4r01/MTqmHUVq9goiU4l387650nj+Dv1/yAXLx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Ij5hMEAAADbAAAADwAAAAAAAAAAAAAAAACXAgAAZHJzL2Rvd25y&#10;ZXYueG1sUEsFBgAAAAAEAAQA9QAAAIUDAAAAAA=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klSAwgAA&#10;ANsAAAAPAAAAZHJzL2Rvd25yZXYueG1sRE/Pa8IwFL4P/B/CE7ytqQ6cdI0igigexqZD2O3RvLXV&#10;5qUkme3615vDwOPH9ztf9aYRN3K+tqxgmqQgiAuray4VfJ22zwsQPiBrbCyTgj/ysFqOnnLMtO34&#10;k27HUIoYwj5DBVUIbSalLyoy6BPbEkfuxzqDIUJXSu2wi+GmkbM0nUuDNceGClvaVFRcj79GgXnf&#10;ufPrYcD99yVd1+Fl2H2cL0pNxv36DUSgPjzE/+69VjCL6+OX+APk8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SVIDCAAAA2wAAAA8AAAAAAAAAAAAAAAAAlwIAAGRycy9kb3du&#10;cmV2LnhtbFBLBQYAAAAABAAEAPUAAACGAwAAAAA=&#10;" path="m123,777l118,779,112,786,104,798,95,813,87,832,80,855,75,881,166,881,162,852,155,828,148,809,140,793,133,783,127,778,123,777xm1400,502l1252,549,1107,594,962,636,932,642,900,645,868,643,838,637,693,594,548,549,401,503,400,509,400,520,400,538,399,560,399,585,398,613,398,643,397,673,397,702,397,730,397,756,397,778,396,795,396,809,396,815,398,838,400,857,404,874,410,887,419,898,432,907,448,914,503,931,554,946,600,959,644,971,685,981,723,989,759,996,793,1001,827,1004,861,1006,894,1006,929,1004,964,1000,1001,995,1041,988,1083,979,1128,968,1178,956,1231,941,1289,925,1352,907,1362,903,1372,896,1382,886,1390,876,1395,865,1398,855,1400,739,1400,622,1400,502xm898,74l864,75,831,78,800,83,772,90,735,100,696,111,655,123,611,136,566,150,521,164,475,178,430,193,385,207,342,221,301,235,261,249,224,261,191,272,161,283,135,291,115,299,99,305,92,309,90,313,90,318,92,323,94,325,109,330,129,337,154,346,183,356,216,367,252,379,291,391,332,405,375,419,419,433,465,447,510,462,556,476,601,490,646,503,688,516,729,528,767,538,802,548,840,556,880,560,921,560,961,555,1000,547,1032,538,1066,529,1103,518,1142,507,1183,495,1225,482,1267,469,1310,456,1353,443,1395,430,1436,417,1476,405,1515,392,1551,381,1585,370,1616,360,1644,351,1668,343,1688,337,1704,332,1715,328,1721,326,1723,322,1724,319,1724,316,1722,313,1721,310,1713,308,1702,304,1686,298,1665,292,1641,284,1612,274,1581,264,1546,253,1509,241,1470,229,1430,216,1388,203,1345,190,1302,177,1259,163,1217,150,1175,138,1133,126,1094,114,1057,104,1022,94,990,85,962,79,930,76,898,74xm877,0l922,1,964,6,1004,15,1035,23,1070,33,1106,44,1145,55,1186,67,1227,80,1269,92,1311,105,1353,118,1394,131,1435,144,1474,157,1512,169,1548,180,1581,191,1611,200,1638,209,1661,216,1680,223,1694,227,1704,231,1708,232,1727,239,1743,248,1758,257,1771,268,1780,282,1787,297,1789,316,1788,333,1785,348,1779,361,1770,372,1758,382,1740,392,1716,401,1651,423,1585,445,1519,464,1502,469,1489,476,1480,485,1473,496,1470,511,1469,528,1471,845,1471,862,1469,879,1465,895,1458,910,1448,924,1434,938,1416,950,1394,961,1366,971,1303,989,1245,1006,1193,1021,1144,1034,1099,1046,1058,1056,1020,1064,984,1070,950,1075,917,1078,885,1079,854,1078,822,1076,789,1072,755,1067,719,1059,681,1050,641,1040,596,1027,548,1013,495,998,438,980,411,970,387,957,367,941,351,922,339,900,332,875,328,846,329,814,329,810,329,800,329,783,329,763,329,739,329,713,330,686,330,658,330,631,331,605,331,581,332,562,332,546,332,536,332,533,331,514,328,498,321,486,310,477,296,469,279,464,242,454,201,441,156,428,156,449,156,473,157,498,157,523,157,548,157,571,157,592,158,610,158,623,158,632,158,635,160,650,164,664,171,679,178,693,185,706,191,717,197,725,200,730,220,772,233,815,240,859,243,904,241,951,197,951,149,951,2,951,1,920,,888,2,857,6,825,14,793,27,763,45,733,58,714,69,697,76,679,82,658,85,634,85,631,85,621,85,606,85,588,85,566,85,544,85,520,85,499,85,478,85,462,85,449,85,442,84,433,82,423,79,413,73,403,64,395,46,384,32,371,21,357,14,341,11,324,14,304,21,287,31,272,45,259,60,248,77,239,93,232,121,223,154,212,191,199,231,186,274,172,319,157,366,141,414,126,463,110,510,95,557,81,602,67,646,53,686,41,722,31,754,22,781,15,830,5,877,0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20A50080" w14:textId="77777777" w:rsidR="00A77B4D" w:rsidRPr="00565B06" w:rsidRDefault="000622D2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C30337BD2FA4245ABEA4213E45B2EDF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28884E24" w14:textId="77777777" w:rsidR="005163E9" w:rsidRPr="00565B06" w:rsidRDefault="005163E9" w:rsidP="005163E9">
      <w:pPr>
        <w:pStyle w:val="Heading2"/>
      </w:pPr>
      <w:r>
        <w:t xml:space="preserve">Bachelor of Engineering, Biomedical (Co-op) </w:t>
      </w:r>
      <w:r w:rsidRPr="00565B06">
        <w:t xml:space="preserve">| </w:t>
      </w:r>
      <w:r>
        <w:t>University of Guelph, Guelph ON</w:t>
      </w:r>
    </w:p>
    <w:p w14:paraId="102A9585" w14:textId="77777777" w:rsidR="005163E9" w:rsidRPr="00565B06" w:rsidRDefault="005163E9" w:rsidP="005163E9">
      <w:pPr>
        <w:pStyle w:val="Heading3"/>
      </w:pPr>
      <w:r>
        <w:t>September 2016 - Present</w:t>
      </w:r>
    </w:p>
    <w:p w14:paraId="4CB6CC02" w14:textId="77777777" w:rsidR="005163E9" w:rsidRDefault="005163E9" w:rsidP="005163E9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C87CAD">
        <w:rPr>
          <w:sz w:val="24"/>
          <w:szCs w:val="24"/>
        </w:rPr>
        <w:t xml:space="preserve">Awarded University of Guelph Entrance Scholarship of </w:t>
      </w:r>
      <w:r>
        <w:rPr>
          <w:sz w:val="24"/>
          <w:szCs w:val="24"/>
        </w:rPr>
        <w:t>$3000 for achieving an admission average of 93%</w:t>
      </w:r>
    </w:p>
    <w:p w14:paraId="1BBD4783" w14:textId="70A6EA79" w:rsidR="005163E9" w:rsidRDefault="00BE5AE5" w:rsidP="005163E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Successful completion of 5.25</w:t>
      </w:r>
      <w:r w:rsidR="00FB5D70">
        <w:rPr>
          <w:sz w:val="24"/>
          <w:szCs w:val="24"/>
        </w:rPr>
        <w:t xml:space="preserve"> credits </w:t>
      </w:r>
      <w:r>
        <w:rPr>
          <w:sz w:val="24"/>
          <w:szCs w:val="24"/>
        </w:rPr>
        <w:t xml:space="preserve">at the university level with excellent achievement in Engineering and Design 1 (77%) and Science and Technology in a global </w:t>
      </w:r>
      <w:r w:rsidR="00B026C5">
        <w:rPr>
          <w:sz w:val="24"/>
          <w:szCs w:val="24"/>
        </w:rPr>
        <w:t>context (</w:t>
      </w:r>
      <w:r w:rsidR="0012665E">
        <w:rPr>
          <w:sz w:val="24"/>
          <w:szCs w:val="24"/>
        </w:rPr>
        <w:t>80</w:t>
      </w:r>
      <w:r w:rsidR="006F19F2">
        <w:rPr>
          <w:sz w:val="24"/>
          <w:szCs w:val="24"/>
        </w:rPr>
        <w:t>%)</w:t>
      </w:r>
    </w:p>
    <w:p w14:paraId="10FDD63C" w14:textId="36E2E0A7" w:rsidR="006F19F2" w:rsidRPr="00C87CAD" w:rsidRDefault="00951D75" w:rsidP="005163E9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Accomplished a 75 % average across all Engineering Courses</w:t>
      </w:r>
      <w:r w:rsidR="000810AA">
        <w:rPr>
          <w:sz w:val="24"/>
          <w:szCs w:val="24"/>
        </w:rPr>
        <w:t>.</w:t>
      </w:r>
    </w:p>
    <w:p w14:paraId="44E92A81" w14:textId="10A88529" w:rsidR="005163E9" w:rsidRDefault="005163E9" w:rsidP="00125E5B">
      <w:pPr>
        <w:pStyle w:val="Heading2"/>
        <w:rPr>
          <w:rStyle w:val="Emphasis"/>
        </w:rPr>
      </w:pPr>
      <w:r w:rsidRPr="00C87CAD">
        <w:t xml:space="preserve">Ontario Secondary School Diploma | </w:t>
      </w:r>
      <w:r w:rsidRPr="00C87CAD">
        <w:rPr>
          <w:rStyle w:val="Emphasis"/>
        </w:rPr>
        <w:t>T.A Blakelock High School, Oakville ON</w:t>
      </w:r>
    </w:p>
    <w:p w14:paraId="10F7BEC6" w14:textId="77777777" w:rsidR="00125E5B" w:rsidRDefault="00125E5B" w:rsidP="00125E5B">
      <w:pPr>
        <w:pStyle w:val="Heading3"/>
        <w:rPr>
          <w:rFonts w:asciiTheme="minorHAnsi" w:eastAsiaTheme="minorHAnsi" w:hAnsiTheme="minorHAnsi" w:cstheme="minorBidi"/>
          <w:caps w:val="0"/>
          <w:sz w:val="22"/>
          <w:szCs w:val="22"/>
        </w:rPr>
      </w:pPr>
      <w:r>
        <w:t>September 2013 – June 2017</w:t>
      </w:r>
    </w:p>
    <w:p w14:paraId="31E54F77" w14:textId="1A798B2D" w:rsidR="00125E5B" w:rsidRPr="00740FB2" w:rsidRDefault="00125E5B" w:rsidP="00125E5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740FB2">
        <w:rPr>
          <w:sz w:val="24"/>
          <w:szCs w:val="24"/>
        </w:rPr>
        <w:t xml:space="preserve">Maintained Honors status and a 90+ % cumulative average throughout all four years of High </w:t>
      </w:r>
      <w:r w:rsidR="00E11413" w:rsidRPr="00740FB2">
        <w:rPr>
          <w:sz w:val="24"/>
          <w:szCs w:val="24"/>
        </w:rPr>
        <w:t>school.</w:t>
      </w:r>
    </w:p>
    <w:tbl>
      <w:tblPr>
        <w:tblStyle w:val="TableGrid"/>
        <w:tblpPr w:leftFromText="180" w:rightFromText="180" w:vertAnchor="text" w:horzAnchor="page" w:tblpX="1342" w:tblpY="146"/>
        <w:tblW w:w="520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695"/>
        <w:gridCol w:w="8299"/>
      </w:tblGrid>
      <w:tr w:rsidR="00C02AFC" w:rsidRPr="00565B06" w14:paraId="24978EA5" w14:textId="77777777" w:rsidTr="00C02AFC">
        <w:trPr>
          <w:trHeight w:val="307"/>
        </w:trPr>
        <w:tc>
          <w:tcPr>
            <w:tcW w:w="695" w:type="dxa"/>
            <w:tcMar>
              <w:right w:w="216" w:type="dxa"/>
            </w:tcMar>
            <w:vAlign w:val="bottom"/>
          </w:tcPr>
          <w:p w14:paraId="236CE8B2" w14:textId="4CCDD4D7" w:rsidR="00C02AFC" w:rsidRPr="00565B06" w:rsidRDefault="00C02AFC" w:rsidP="00C02AFC">
            <w:pPr>
              <w:pStyle w:val="Icons"/>
              <w:jc w:val="left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480477" wp14:editId="16E02FBC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group w14:anchorId="6B7DB1EE" id="Experience in circle icon" o:spid="_x0000_s1026" alt="Experience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KFIwwAA&#10;ANsAAAAPAAAAZHJzL2Rvd25yZXYueG1sRI9BawIxFITvhf6H8ITeatYtFNkaRYTCXixqLbS3x+a5&#10;Wd28LEmq8d83gtDjMDPfMLNFsr04kw+dYwWTcQGCuHG641bB/vP9eQoiRGSNvWNScKUAi/njwwwr&#10;7S68pfMutiJDOFSowMQ4VFKGxpDFMHYDcfYOzluMWfpWao+XDLe9LIviVVrsOC8YHGhlqDntfq2C&#10;zXedpi9f3sv083Fcr2sznMxWqadRWr6BiJTif/jerrWCsoTbl/wD5P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4QKFIwwAAANs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drMRwwAA&#10;ANsAAAAPAAAAZHJzL2Rvd25yZXYueG1sRI9BawIxFITvBf9DeII3zVaxltUopaJ47arF4yN53Wy7&#10;eVk2UVd/fVMQehxm5htmsepcLS7UhsqzgudRBoJYe1NxqeCw3wxfQYSIbLD2TApuFGC17D0tMDf+&#10;yh90KWIpEoRDjgpsjE0uZdCWHIaRb4iT9+VbhzHJtpSmxWuCu1qOs+xFOqw4LVhs6N2S/inOTsH6&#10;8zTB9fe20BrtYervx9nNbZQa9Lu3OYhIXfwPP9o7o2A8gb8v6QfI5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drMRwwAAANsAAAAPAAAAAAAAAAAAAAAAAJcCAABkcnMvZG93&#10;bnJldi54bWxQSwUGAAAAAAQABAD1AAAAhwMAAAAA&#10;" path="m79,655l79,1000,81,1010,87,1018,97,1023,107,1025,1288,1025,1299,1023,1308,1018,1314,1010,1316,1000,1316,655,1301,667,1288,675,1276,681,1263,685,1234,690,1205,691,815,691,815,756,812,770,803,781,791,789,776,792,632,792,617,789,605,781,596,770,593,756,593,691,203,691,174,690,145,685,133,681,119,675,104,668,91,661,79,655xm1293,287l109,288,98,290,89,295,83,304,80,313,79,502,82,523,88,542,99,559,112,574,122,580,135,586,148,591,160,595,181,601,203,603,593,603,593,538,596,525,605,513,617,505,632,502,776,502,791,505,803,513,812,525,815,538,815,603,1205,603,1227,601,1248,595,1267,586,1284,574,1297,559,1307,542,1314,523,1316,502,1322,311,1319,302,1313,294,1304,288,1293,287xm510,80l510,201,900,201,900,80,510,80xm520,0l888,,907,1,925,6,941,14,954,25,966,38,975,52,981,68,983,85,983,201,1269,201,1295,203,1317,208,1336,216,1352,226,1365,239,1376,253,1385,270,1390,287,1394,306,1395,326,1395,980,1393,1006,1387,1029,1378,1049,1366,1066,1351,1080,1333,1091,1314,1099,1292,1104,1269,1106,135,1106,104,1105,79,1101,57,1094,40,1085,26,1073,15,1059,7,1042,3,1024,,1003,,980,,326,2,306,6,287,12,269,20,252,31,238,45,225,62,215,82,207,107,203,135,201,426,201,426,85,428,68,433,52,442,38,454,25,467,14,483,6,501,1,520,0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  <w:r w:rsidR="00060DC1">
              <w:t xml:space="preserve">    </w:t>
            </w:r>
          </w:p>
        </w:tc>
        <w:tc>
          <w:tcPr>
            <w:tcW w:w="8299" w:type="dxa"/>
          </w:tcPr>
          <w:p w14:paraId="2427C404" w14:textId="0193434A" w:rsidR="00C02AFC" w:rsidRPr="00565B06" w:rsidRDefault="006524C1" w:rsidP="00060DC1">
            <w:pPr>
              <w:pStyle w:val="Heading1"/>
              <w:outlineLvl w:val="0"/>
            </w:pPr>
            <w:r>
              <w:t xml:space="preserve"> Engineering </w:t>
            </w:r>
            <w:r w:rsidR="00C03A42">
              <w:t xml:space="preserve">Experience </w:t>
            </w:r>
          </w:p>
        </w:tc>
      </w:tr>
    </w:tbl>
    <w:p w14:paraId="6F973E02" w14:textId="17BBC240" w:rsidR="006524C1" w:rsidRDefault="006524C1" w:rsidP="006524C1">
      <w:pPr>
        <w:pStyle w:val="Heading2"/>
      </w:pPr>
      <w:r>
        <w:t>Design project</w:t>
      </w:r>
    </w:p>
    <w:p w14:paraId="3D4DBB23" w14:textId="2BEF1DFF" w:rsidR="000D1DB7" w:rsidRPr="0049561C" w:rsidRDefault="006524C1" w:rsidP="009B3A2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9561C">
        <w:rPr>
          <w:sz w:val="24"/>
          <w:szCs w:val="24"/>
        </w:rPr>
        <w:t xml:space="preserve">Designed and built </w:t>
      </w:r>
      <w:r w:rsidR="0049561C" w:rsidRPr="0049561C">
        <w:rPr>
          <w:sz w:val="24"/>
          <w:szCs w:val="24"/>
        </w:rPr>
        <w:t>an</w:t>
      </w:r>
      <w:r w:rsidRPr="0049561C">
        <w:rPr>
          <w:sz w:val="24"/>
          <w:szCs w:val="24"/>
        </w:rPr>
        <w:t xml:space="preserve"> </w:t>
      </w:r>
      <w:r w:rsidR="00740FB2" w:rsidRPr="0049561C">
        <w:rPr>
          <w:sz w:val="24"/>
          <w:szCs w:val="24"/>
        </w:rPr>
        <w:t>instrument</w:t>
      </w:r>
      <w:r w:rsidR="00E32DDF">
        <w:rPr>
          <w:sz w:val="24"/>
          <w:szCs w:val="24"/>
        </w:rPr>
        <w:t xml:space="preserve"> throughout 6 weeks</w:t>
      </w:r>
      <w:r w:rsidR="00740FB2" w:rsidRPr="0049561C">
        <w:rPr>
          <w:sz w:val="24"/>
          <w:szCs w:val="24"/>
        </w:rPr>
        <w:t xml:space="preserve"> to meet several constraints and complete tasks such as an obstacle course and precision shooting; successfully hitting the bullseye 2/3 ti</w:t>
      </w:r>
      <w:r w:rsidR="00A92724">
        <w:rPr>
          <w:sz w:val="24"/>
          <w:szCs w:val="24"/>
        </w:rPr>
        <w:t>mes and achieving a record time</w:t>
      </w:r>
      <w:r w:rsidR="000810AA">
        <w:rPr>
          <w:sz w:val="24"/>
          <w:szCs w:val="24"/>
        </w:rPr>
        <w:t>.</w:t>
      </w:r>
    </w:p>
    <w:p w14:paraId="7FA42EE4" w14:textId="01694E9C" w:rsidR="00740FB2" w:rsidRPr="0049561C" w:rsidRDefault="00740FB2" w:rsidP="009B3A2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9561C">
        <w:rPr>
          <w:sz w:val="24"/>
          <w:szCs w:val="24"/>
        </w:rPr>
        <w:lastRenderedPageBreak/>
        <w:t xml:space="preserve">Exhibited a strong understanding of SolidWorks, Word and Excel to model parts used and compose a formal </w:t>
      </w:r>
      <w:r w:rsidR="00325B16" w:rsidRPr="0049561C">
        <w:rPr>
          <w:sz w:val="24"/>
          <w:szCs w:val="24"/>
        </w:rPr>
        <w:t>report.</w:t>
      </w:r>
    </w:p>
    <w:p w14:paraId="21F7E75A" w14:textId="79E2227D" w:rsidR="00740FB2" w:rsidRPr="0049561C" w:rsidRDefault="00F77637" w:rsidP="009B3A2B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Demonstrated</w:t>
      </w:r>
      <w:r w:rsidR="00E32DDF">
        <w:rPr>
          <w:sz w:val="24"/>
          <w:szCs w:val="24"/>
        </w:rPr>
        <w:t xml:space="preserve"> t</w:t>
      </w:r>
      <w:r w:rsidR="00740FB2" w:rsidRPr="0049561C">
        <w:rPr>
          <w:sz w:val="24"/>
          <w:szCs w:val="24"/>
        </w:rPr>
        <w:t>eamwork and time management skills to effectively cooperate with group members to build, design and test the prototype</w:t>
      </w:r>
      <w:r w:rsidR="000810AA">
        <w:rPr>
          <w:sz w:val="24"/>
          <w:szCs w:val="24"/>
        </w:rPr>
        <w:t>.</w:t>
      </w:r>
    </w:p>
    <w:p w14:paraId="515F2F3A" w14:textId="6499C331" w:rsidR="00740FB2" w:rsidRPr="0049561C" w:rsidRDefault="00633846" w:rsidP="009B3A2B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9561C">
        <w:rPr>
          <w:sz w:val="24"/>
          <w:szCs w:val="24"/>
        </w:rPr>
        <w:t>Effectively</w:t>
      </w:r>
      <w:r w:rsidR="00740FB2" w:rsidRPr="0049561C">
        <w:rPr>
          <w:sz w:val="24"/>
          <w:szCs w:val="24"/>
        </w:rPr>
        <w:t xml:space="preserve"> use </w:t>
      </w:r>
      <w:r w:rsidRPr="0049561C">
        <w:rPr>
          <w:sz w:val="24"/>
          <w:szCs w:val="24"/>
        </w:rPr>
        <w:t>C to write code on an Arduino motherboard to complete obstacle course and drive backwards to starting position</w:t>
      </w:r>
      <w:r w:rsidR="000810AA">
        <w:rPr>
          <w:sz w:val="24"/>
          <w:szCs w:val="24"/>
        </w:rPr>
        <w:t>.</w:t>
      </w:r>
    </w:p>
    <w:p w14:paraId="398E9C40" w14:textId="09B62F43" w:rsidR="005E088C" w:rsidRPr="00565B06" w:rsidRDefault="00633846" w:rsidP="00B47E1E">
      <w:pPr>
        <w:pStyle w:val="Heading2"/>
      </w:pPr>
      <w:r>
        <w:t>Reverse Engineering Project</w:t>
      </w:r>
    </w:p>
    <w:p w14:paraId="056757E7" w14:textId="1C963F7B" w:rsidR="00F10C5C" w:rsidRPr="0049561C" w:rsidRDefault="00DB5180" w:rsidP="00DB5180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9561C">
        <w:rPr>
          <w:sz w:val="24"/>
          <w:szCs w:val="24"/>
        </w:rPr>
        <w:t>Dismantling of leaf blower into individual parts and recreati</w:t>
      </w:r>
      <w:r w:rsidR="00F10C5C" w:rsidRPr="0049561C">
        <w:rPr>
          <w:sz w:val="24"/>
          <w:szCs w:val="24"/>
        </w:rPr>
        <w:t>ng them using SolidWorks</w:t>
      </w:r>
      <w:r w:rsidR="000810AA">
        <w:rPr>
          <w:sz w:val="24"/>
          <w:szCs w:val="24"/>
        </w:rPr>
        <w:t>.</w:t>
      </w:r>
    </w:p>
    <w:p w14:paraId="412CCDCB" w14:textId="4F0F64AE" w:rsidR="00F10C5C" w:rsidRPr="0049561C" w:rsidRDefault="00F10C5C" w:rsidP="0049561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49561C">
        <w:rPr>
          <w:sz w:val="24"/>
          <w:szCs w:val="24"/>
        </w:rPr>
        <w:t>Completed a full animation of formation of leaf blower using component parts created prior</w:t>
      </w:r>
      <w:r w:rsidR="000810AA">
        <w:rPr>
          <w:sz w:val="24"/>
          <w:szCs w:val="24"/>
        </w:rP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3300C214" w14:textId="77777777" w:rsidTr="00890449">
        <w:trPr>
          <w:trHeight w:val="651"/>
        </w:trPr>
        <w:tc>
          <w:tcPr>
            <w:tcW w:w="725" w:type="dxa"/>
            <w:tcMar>
              <w:right w:w="216" w:type="dxa"/>
            </w:tcMar>
            <w:vAlign w:val="bottom"/>
          </w:tcPr>
          <w:p w14:paraId="3B2B6F70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8A88BC2" wp14:editId="55067DE6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group w14:anchorId="1577516B" id="Activities in circle 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6OdwxQAA&#10;ANsAAAAPAAAAZHJzL2Rvd25yZXYueG1sRI9PawIxFMTvBb9DeEJvNWtbrGyNIoXCXiz+aaG9PTav&#10;m62blyVJNX57Iwgeh5n5DTNbJNuJA/nQOlYwHhUgiGunW24UfO7eH6YgQkTW2DkmBScKsJgP7mZY&#10;anfkDR22sREZwqFEBSbGvpQy1IYshpHribP367zFmKVvpPZ4zHDbyceimEiLLecFgz29Gar323+r&#10;YP1dpenTl/cy/Xz8rVaV6fdmo9T9MC1fQURK8Ra+tiut4PkFLl/yD5DzM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Xo53DFAAAA2wAAAA8AAAAAAAAAAAAAAAAAlwIAAGRycy9k&#10;b3ducmV2LnhtbFBLBQYAAAAABAAEAPUAAACJAwAAAAA=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3bcDvwAA&#10;ANsAAAAPAAAAZHJzL2Rvd25yZXYueG1sRE/LisIwFN0L/kO4wmxEUx+IVKMUQZzNLLTq+tpc22Jz&#10;U5pY699PFoLLw3mvt52pREuNKy0rmIwjEMSZ1SXnCs7pfrQE4TyyxsoyKXiTg+2m31tjrO2Lj9Se&#10;fC5CCLsYFRTe17GULivIoBvbmjhwd9sY9AE2udQNvkK4qeQ0ihbSYMmhocCadgVlj9PTKLhck/mu&#10;/pvpa1od2vcwmfDN7JX6GXTJCoSnzn/FH/evVjAPY8OX8APk5h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fdtwO/AAAA2wAAAA8AAAAAAAAAAAAAAAAAlwIAAGRycy9kb3ducmV2&#10;LnhtbFBLBQYAAAAABAAEAPUAAACDAwAAAAA=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s3D0xAAA&#10;ANsAAAAPAAAAZHJzL2Rvd25yZXYueG1sRI/RaoNAFETfC/mH5Qb61qzaJiTWVUqhkJeUJO0HXNxb&#10;Fd274q6J9uuzhUIeh5k5w2TFZDpxocE1lhXEqwgEcWl1w5WC76+Ppy0I55E1dpZJwUwOinzxkGGq&#10;7ZVPdDn7SgQIuxQV1N73qZSurMmgW9meOHg/djDogxwqqQe8BrjpZBJFG2mw4bBQY0/vNZXteTSB&#10;ksTlYU2875/b4zjb9fg7zp9KPS6nt1cQniZ/D/+391rByw7+voQfI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rNw9MQAAADbAAAADwAAAAAAAAAAAAAAAACXAgAAZHJzL2Rv&#10;d25yZXYueG1sUEsFBgAAAAAEAAQA9QAAAIgDAAAAAA=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i3YwQAA&#10;ANsAAAAPAAAAZHJzL2Rvd25yZXYueG1sRE9Ni8IwEL0v+B/CCF4WTXVdkdpUiiDuxYO6eh6bsS02&#10;k9LEWv+9OSzs8fG+k3VvatFR6yrLCqaTCARxbnXFhYLf03a8BOE8ssbaMil4kYN1OvhIMNb2yQfq&#10;jr4QIYRdjApK75tYSpeXZNBNbEMcuJttDfoA20LqFp8h3NRyFkULabDi0FBiQ5uS8vvxYRScL9l8&#10;0+y/9OVU77rXZzblq9kqNRr22QqEp97/i//cP1rBd1gfvoQfINM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HIt2MEAAADbAAAADwAAAAAAAAAAAAAAAACXAgAAZHJzL2Rvd25y&#10;ZXYueG1sUEsFBgAAAAAEAAQA9QAAAIUDAAAAAA=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0C5EFC46" w14:textId="7ABABCEB" w:rsidR="00917940" w:rsidRPr="00565B06" w:rsidRDefault="005A46BE" w:rsidP="005A46BE">
            <w:pPr>
              <w:pStyle w:val="Heading1"/>
              <w:outlineLvl w:val="0"/>
            </w:pPr>
            <w:r>
              <w:t xml:space="preserve">WOrk Expericnce </w:t>
            </w:r>
          </w:p>
        </w:tc>
      </w:tr>
    </w:tbl>
    <w:p w14:paraId="548C91F5" w14:textId="47E2CE0D" w:rsidR="00917940" w:rsidRDefault="000810AA" w:rsidP="00890449">
      <w:pPr>
        <w:pStyle w:val="Heading2"/>
      </w:pPr>
      <w:r>
        <w:t xml:space="preserve">CLS Industries </w:t>
      </w:r>
      <w:r w:rsidRPr="00C87CAD">
        <w:t>|</w:t>
      </w:r>
      <w:r>
        <w:t>Landscaper|</w:t>
      </w:r>
      <w:r w:rsidRPr="00C87CAD">
        <w:t xml:space="preserve"> </w:t>
      </w:r>
      <w:r w:rsidR="009B2B63" w:rsidRPr="00C87CAD">
        <w:rPr>
          <w:rStyle w:val="Emphasis"/>
        </w:rPr>
        <w:t>Oakville</w:t>
      </w:r>
      <w:r w:rsidR="00E61D26" w:rsidRPr="00C87CAD">
        <w:rPr>
          <w:rStyle w:val="Emphasis"/>
        </w:rPr>
        <w:t xml:space="preserve"> O</w:t>
      </w:r>
      <w:r w:rsidR="00E61D26">
        <w:rPr>
          <w:rStyle w:val="Emphasis"/>
        </w:rPr>
        <w:t>N</w:t>
      </w:r>
    </w:p>
    <w:p w14:paraId="59F5E114" w14:textId="48C8AA1C" w:rsidR="00890449" w:rsidRDefault="00890449" w:rsidP="00890449">
      <w:r>
        <w:t>July 2018 – September 2018</w:t>
      </w:r>
    </w:p>
    <w:p w14:paraId="6FEECAFC" w14:textId="4B0E041C" w:rsidR="009B2B63" w:rsidRDefault="00890449" w:rsidP="009B2B63">
      <w:pPr>
        <w:pStyle w:val="ListParagraph"/>
        <w:numPr>
          <w:ilvl w:val="0"/>
          <w:numId w:val="22"/>
        </w:numPr>
      </w:pPr>
      <w:r>
        <w:t xml:space="preserve">Operation and </w:t>
      </w:r>
      <w:r w:rsidRPr="00890449">
        <w:t>maintenance</w:t>
      </w:r>
      <w:r>
        <w:t xml:space="preserve"> of heavy machinery </w:t>
      </w:r>
      <w:r w:rsidR="009B2B63">
        <w:t>in a landscaping construction environment</w:t>
      </w:r>
      <w:r w:rsidR="000810AA">
        <w:t>.</w:t>
      </w:r>
    </w:p>
    <w:p w14:paraId="67C92133" w14:textId="14D49594" w:rsidR="00890449" w:rsidRDefault="00150F3D" w:rsidP="00890449">
      <w:pPr>
        <w:pStyle w:val="ListParagraph"/>
        <w:numPr>
          <w:ilvl w:val="0"/>
          <w:numId w:val="22"/>
        </w:numPr>
      </w:pPr>
      <w:r>
        <w:t xml:space="preserve">Developed an ability to follow strict instructions and function </w:t>
      </w:r>
      <w:r w:rsidR="00E61D26">
        <w:t>as a member of</w:t>
      </w:r>
      <w:r>
        <w:t xml:space="preserve"> a team to complete a very specific task</w:t>
      </w:r>
      <w:r w:rsidR="00A676DB">
        <w:t xml:space="preserve"> involving strict constraints.</w:t>
      </w:r>
    </w:p>
    <w:p w14:paraId="5B2DAEDF" w14:textId="4AAC4CE9" w:rsidR="009B2B63" w:rsidRDefault="000810AA" w:rsidP="009B2B63">
      <w:pPr>
        <w:pStyle w:val="Heading2"/>
      </w:pPr>
      <w:r>
        <w:t>The Flavour Fox|</w:t>
      </w:r>
      <w:r w:rsidRPr="00C87CAD">
        <w:t xml:space="preserve"> </w:t>
      </w:r>
      <w:r>
        <w:t>Employee|</w:t>
      </w:r>
      <w:r w:rsidRPr="00C87CAD">
        <w:t xml:space="preserve"> </w:t>
      </w:r>
      <w:r w:rsidR="009B2B63" w:rsidRPr="00C87CAD">
        <w:rPr>
          <w:rStyle w:val="Emphasis"/>
        </w:rPr>
        <w:t>Oakville O</w:t>
      </w:r>
      <w:r w:rsidR="009B2B63">
        <w:rPr>
          <w:rStyle w:val="Emphasis"/>
        </w:rPr>
        <w:t>N</w:t>
      </w:r>
    </w:p>
    <w:p w14:paraId="460619E9" w14:textId="7B962957" w:rsidR="00E61D26" w:rsidRDefault="009B2B63" w:rsidP="009B2B63">
      <w:r>
        <w:t>June 2016 – September 2018</w:t>
      </w:r>
    </w:p>
    <w:p w14:paraId="6D78F052" w14:textId="5E83E450" w:rsidR="0025137C" w:rsidRDefault="0025137C" w:rsidP="009B2B63">
      <w:pPr>
        <w:pStyle w:val="ListParagraph"/>
        <w:numPr>
          <w:ilvl w:val="0"/>
          <w:numId w:val="24"/>
        </w:numPr>
      </w:pPr>
      <w:r>
        <w:t>Helped develop website and establish social media profile for small business</w:t>
      </w:r>
      <w:r w:rsidR="00220A5D">
        <w:t xml:space="preserve"> using social skills to expand our footprint in the </w:t>
      </w:r>
      <w:bookmarkStart w:id="0" w:name="_GoBack"/>
      <w:bookmarkEnd w:id="0"/>
      <w:r w:rsidR="00325B16">
        <w:t>community.</w:t>
      </w:r>
    </w:p>
    <w:p w14:paraId="5C9FDAB5" w14:textId="3C631499" w:rsidR="009B2B63" w:rsidRDefault="00CA679B" w:rsidP="009B2B63">
      <w:pPr>
        <w:pStyle w:val="ListParagraph"/>
        <w:numPr>
          <w:ilvl w:val="0"/>
          <w:numId w:val="24"/>
        </w:numPr>
      </w:pPr>
      <w:r>
        <w:t>Worked in a fast environment</w:t>
      </w:r>
      <w:r w:rsidR="00C03A42">
        <w:t>, interacting with and</w:t>
      </w:r>
      <w:r>
        <w:t xml:space="preserve"> serving </w:t>
      </w:r>
      <w:r w:rsidR="00C03A42">
        <w:t>customers in a timely fashion while maintain a connection with each individual</w:t>
      </w:r>
      <w:r w:rsidR="000810AA">
        <w:t>.</w:t>
      </w:r>
    </w:p>
    <w:p w14:paraId="605C6891" w14:textId="477CF9FE" w:rsidR="00E32DDF" w:rsidRDefault="00E32DDF" w:rsidP="00E32DDF">
      <w:pPr>
        <w:pStyle w:val="ListParagraph"/>
        <w:numPr>
          <w:ilvl w:val="0"/>
          <w:numId w:val="24"/>
        </w:numPr>
      </w:pPr>
      <w:r>
        <w:t>Able to manage and organize cash transactions and receipts while interacting with customers.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E32DDF" w:rsidRPr="00565B06" w14:paraId="6D84A481" w14:textId="77777777" w:rsidTr="001121AA">
        <w:trPr>
          <w:trHeight w:val="651"/>
        </w:trPr>
        <w:tc>
          <w:tcPr>
            <w:tcW w:w="725" w:type="dxa"/>
            <w:tcMar>
              <w:right w:w="216" w:type="dxa"/>
            </w:tcMar>
            <w:vAlign w:val="bottom"/>
          </w:tcPr>
          <w:p w14:paraId="36790C6F" w14:textId="77777777" w:rsidR="00E32DDF" w:rsidRPr="00565B06" w:rsidRDefault="00E32DDF" w:rsidP="001121AA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4A7CFF8" wp14:editId="04E20E2D">
                      <wp:extent cx="274320" cy="274320"/>
                      <wp:effectExtent l="0" t="0" r="0" b="0"/>
                      <wp:docPr id="1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4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mv="urn:schemas-microsoft-com:mac:vml" xmlns:mo="http://schemas.microsoft.com/office/mac/office/2008/main">
                  <w:pict>
                    <v:group w14:anchorId="350658BE" id="Activities in circle icon" o:spid="_x0000_s1026" alt="Activities icon" style="width:21.6pt;height:21.6pt;mso-position-horizontal-relative:char;mso-position-vertical-relative:line" coordsize="171,1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eHZ4wwAA&#10;ANoAAAAPAAAAZHJzL2Rvd25yZXYueG1sRI9PawIxFMTvgt8hPMGbZlUQ2RqlFIS9WOqfQnt7bF43&#10;WzcvS5Jq+u1NoeBxmJnfMOttsp24kg+tYwWzaQGCuHa65UbB+bSbrECEiKyxc0wKfinAdjMcrLHU&#10;7sYHuh5jIzKEQ4kKTIx9KWWoDVkMU9cTZ+/LeYsxS99I7fGW4baT86JYSost5wWDPb0Yqi/HH6vg&#10;7aNKq8W79zJ9vn7v95XpL+ag1HiUnp9ARErxEf5vV1rBHP6u5BsgN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eHZ4wwAAANoAAAAPAAAAAAAAAAAAAAAAAJcCAABkcnMvZG93&#10;bnJldi54bWxQSwUGAAAAAAQABAD1AAAAhwMAAAAA&#10;" path="m1623,0l1725,3,1826,13,1925,28,2023,49,2117,77,2210,109,2299,147,2386,190,2469,239,2551,291,2628,348,2701,410,2771,475,2836,545,2898,618,2955,695,3007,777,3056,860,3099,947,3137,1036,3169,1129,3197,1223,3218,1321,3233,1420,3243,1521,3246,1623,3243,1725,3233,1826,3218,1926,3197,2023,3169,2117,3137,2210,3099,2299,3056,2386,3007,2470,2955,2551,2898,2628,2836,2701,2771,2771,2701,2836,2628,2898,2551,2955,2469,3008,2386,3056,2299,3099,2210,3137,2117,3169,2023,3197,1925,3218,1826,3233,1725,3243,1623,3246,1521,3243,1420,3233,1320,3218,1223,3197,1129,3169,1036,3137,947,3099,860,3056,776,3008,695,2955,618,2898,545,2836,475,2771,410,2701,348,2628,291,2551,238,2470,190,2386,147,2299,109,2210,77,2117,49,2023,28,1926,13,1826,3,1725,,1623,3,1521,13,1420,28,1321,49,1223,77,1129,109,1036,147,947,190,860,238,777,291,695,348,618,410,545,475,475,545,410,618,348,695,291,776,239,860,190,947,147,1036,109,1129,77,1223,49,1320,28,1420,13,1521,3,1623,0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AQj8wwAA&#10;ANoAAAAPAAAAZHJzL2Rvd25yZXYueG1sRI9Pi8IwFMTvgt8hPMGLrKl/WJZqWoog7sXDquv52Tzb&#10;YvNSmljrt98ICx6HmfkNs057U4uOWldZVjCbRiCIc6srLhScjtuPLxDOI2usLZOCJzlIk+FgjbG2&#10;D/6h7uALESDsYlRQet/EUrq8JINuahvi4F1ta9AH2RZSt/gIcFPLeRR9SoMVh4USG9qUlN8Od6Pg&#10;95wtN81+oc/Hetc9J9mML2ar1HjUZysQnnr/Dv+3v7WCBbyuhBsgk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AQj8wwAAANoAAAAPAAAAAAAAAAAAAAAAAJcCAABkcnMvZG93&#10;bnJldi54bWxQSwUGAAAAAAQABAD1AAAAhwMAAAAA&#10;" path="m130,0l157,3,181,10,203,22,223,38,239,58,251,80,258,104,261,131,258,157,251,181,239,204,223,223,203,239,181,251,157,259,130,261,104,259,80,251,57,239,38,223,22,204,10,181,2,157,,131,2,104,10,80,22,58,38,38,57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5yfswQAA&#10;ANoAAAAPAAAAZHJzL2Rvd25yZXYueG1sRI/RisIwFETfBf8hXME3TdVVpJqKCIIvu7jVD7g017a0&#10;uSlNqu1+/WZB2MdhZs4w+0NvavGk1pWWFSzmEQjizOqScwX323m2BeE8ssbaMikYyMEhGY/2GGv7&#10;4m96pj4XAcIuRgWF900spcsKMujmtiEO3sO2Bn2QbS51i68AN7VcRtFGGiw5LBTY0KmgrEo7EyjL&#10;Rfa5Jr40q+raDXbd/XTDl1LTSX/cgfDU+//wu33RCj7g70q4ATL5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ecn7MEAAADaAAAADwAAAAAAAAAAAAAAAACXAgAAZHJzL2Rvd25y&#10;ZXYueG1sUEsFBgAAAAAEAAQA9QAAAIUDAAAAAA==&#10;" path="m131,0l157,3,182,10,204,22,223,38,239,58,251,80,259,104,262,131,259,157,251,181,239,204,223,223,204,239,182,251,157,259,131,261,105,259,80,251,58,239,39,223,23,204,11,181,3,157,,131,3,104,11,80,23,58,39,38,58,22,80,10,105,3,131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dqtkwgAA&#10;ANoAAAAPAAAAZHJzL2Rvd25yZXYueG1sRI9Pi8IwFMTvC36H8AQvi6buLiK1qRRB1osH/56fzbMt&#10;Ni+libV+e7Mg7HGYmd8wybI3teiodZVlBdNJBII4t7riQsHxsB7PQTiPrLG2TAqe5GCZDj4SjLV9&#10;8I66vS9EgLCLUUHpfRNL6fKSDLqJbYiDd7WtQR9kW0jd4iPATS2/omgmDVYcFkpsaFVSftvfjYLT&#10;OftZNdtvfT7Uv93zM5vyxayVGg37bAHCU+//w+/2RiuYwd+VcANk+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52q2TCAAAA2gAAAA8AAAAAAAAAAAAAAAAAlwIAAGRycy9kb3du&#10;cmV2LnhtbFBLBQYAAAAABAAEAPUAAACGAwAAAAA=&#10;" path="m130,0l157,3,181,10,204,22,223,38,239,58,251,80,258,104,261,131,258,157,251,181,239,204,223,223,204,239,181,251,157,259,130,261,104,259,80,251,58,239,38,223,22,204,10,181,3,157,,131,3,104,10,80,22,58,38,38,58,22,80,10,104,3,130,0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5CDEE1AD" w14:textId="51E4FDFC" w:rsidR="00E32DDF" w:rsidRPr="00565B06" w:rsidRDefault="00E32DDF" w:rsidP="001121AA">
            <w:pPr>
              <w:pStyle w:val="Heading1"/>
              <w:outlineLvl w:val="0"/>
            </w:pPr>
            <w:r>
              <w:t>V</w:t>
            </w:r>
            <w:r w:rsidR="00442BD4">
              <w:t>olu</w:t>
            </w:r>
            <w:r>
              <w:t>nteer Experience</w:t>
            </w:r>
          </w:p>
        </w:tc>
      </w:tr>
    </w:tbl>
    <w:p w14:paraId="34D14079" w14:textId="4DE45278" w:rsidR="001C76F8" w:rsidRDefault="001C76F8" w:rsidP="001C76F8">
      <w:pPr>
        <w:pStyle w:val="Heading2"/>
      </w:pPr>
      <w:r>
        <w:t>Lakeshore Woods Pharmacy</w:t>
      </w:r>
      <w:r w:rsidRPr="00C87CAD">
        <w:t xml:space="preserve">| </w:t>
      </w:r>
      <w:r w:rsidR="007131DA">
        <w:t>Pharmacist Assistant |</w:t>
      </w:r>
      <w:r w:rsidRPr="00C87CAD">
        <w:rPr>
          <w:rStyle w:val="Emphasis"/>
        </w:rPr>
        <w:t>Oakville O</w:t>
      </w:r>
      <w:r>
        <w:rPr>
          <w:rStyle w:val="Emphasis"/>
        </w:rPr>
        <w:t>N</w:t>
      </w:r>
    </w:p>
    <w:p w14:paraId="45376DBD" w14:textId="3FB11CE0" w:rsidR="003D7A14" w:rsidRDefault="008C7D47" w:rsidP="008C7D47">
      <w:pPr>
        <w:pStyle w:val="ListParagraph"/>
        <w:numPr>
          <w:ilvl w:val="0"/>
          <w:numId w:val="25"/>
        </w:numPr>
      </w:pPr>
      <w:r>
        <w:t xml:space="preserve">75+ Hours </w:t>
      </w:r>
      <w:r w:rsidR="00326ECB">
        <w:t xml:space="preserve">of involvement in neighborhood </w:t>
      </w:r>
      <w:r w:rsidR="003D7A14">
        <w:t>pharmacy</w:t>
      </w:r>
      <w:r w:rsidR="000810AA">
        <w:t>.</w:t>
      </w:r>
    </w:p>
    <w:p w14:paraId="208F56F3" w14:textId="4019FAA3" w:rsidR="00E32DDF" w:rsidRPr="00A92724" w:rsidRDefault="003D7A14" w:rsidP="008C7D47">
      <w:pPr>
        <w:pStyle w:val="ListParagraph"/>
        <w:numPr>
          <w:ilvl w:val="0"/>
          <w:numId w:val="25"/>
        </w:numPr>
      </w:pPr>
      <w:r>
        <w:t xml:space="preserve">Tasks included assisting pharmacist in filling prescriptions and </w:t>
      </w:r>
      <w:r w:rsidR="002D5CBF">
        <w:t xml:space="preserve">delivering orders </w:t>
      </w:r>
      <w:r w:rsidR="002D5CBF" w:rsidRPr="00A92724">
        <w:t xml:space="preserve">throughout the </w:t>
      </w:r>
      <w:r w:rsidR="003907A0" w:rsidRPr="00A92724">
        <w:t>area</w:t>
      </w:r>
      <w:r w:rsidR="000810AA">
        <w:t>.</w:t>
      </w:r>
    </w:p>
    <w:p w14:paraId="0F3876B1" w14:textId="08AD992A" w:rsidR="00C407A6" w:rsidRPr="00A92724" w:rsidRDefault="00386E8E" w:rsidP="00C407A6">
      <w:pPr>
        <w:pStyle w:val="ListParagraph"/>
        <w:numPr>
          <w:ilvl w:val="0"/>
          <w:numId w:val="25"/>
        </w:numPr>
      </w:pPr>
      <w:r w:rsidRPr="00A92724">
        <w:t xml:space="preserve">Established strong organizational abilities due to sorting and stocking </w:t>
      </w:r>
      <w:r w:rsidR="00CA6B7D" w:rsidRPr="00A92724">
        <w:t xml:space="preserve">varying </w:t>
      </w:r>
      <w:r w:rsidR="00A92724" w:rsidRPr="00A92724">
        <w:t>pills and</w:t>
      </w:r>
      <w:r w:rsidR="00CA6B7D" w:rsidRPr="00A92724">
        <w:t xml:space="preserve"> lotions</w:t>
      </w:r>
      <w:r w:rsidR="000810AA">
        <w:t>.</w:t>
      </w:r>
    </w:p>
    <w:p w14:paraId="3D955AE5" w14:textId="06D9A74B" w:rsidR="002D5CBF" w:rsidRDefault="00C407A6" w:rsidP="00C407A6">
      <w:pPr>
        <w:pStyle w:val="ListParagraph"/>
        <w:numPr>
          <w:ilvl w:val="0"/>
          <w:numId w:val="25"/>
        </w:numPr>
      </w:pPr>
      <w:r>
        <w:t xml:space="preserve">Gained an understanding of complex program to identify each patient’s prescription and their dosage and refill </w:t>
      </w:r>
      <w:proofErr w:type="gramStart"/>
      <w:r>
        <w:t>rate</w:t>
      </w:r>
      <w:r w:rsidR="00CA6B7D">
        <w:t xml:space="preserve"> </w:t>
      </w:r>
      <w:r w:rsidR="000810AA">
        <w:t>.</w:t>
      </w:r>
      <w:proofErr w:type="gramEnd"/>
    </w:p>
    <w:p w14:paraId="1BD19C2B" w14:textId="004A9BD7" w:rsidR="00C407A6" w:rsidRDefault="007131DA" w:rsidP="00C407A6">
      <w:pPr>
        <w:pStyle w:val="Heading2"/>
        <w:rPr>
          <w:rStyle w:val="Emphasis"/>
        </w:rPr>
      </w:pPr>
      <w:r>
        <w:t>Oakville Soccer Club| Assistant Coach for Youth Soccer team</w:t>
      </w:r>
      <w:r w:rsidRPr="00C87CAD">
        <w:t xml:space="preserve"> </w:t>
      </w:r>
      <w:r w:rsidR="00C407A6" w:rsidRPr="00C87CAD">
        <w:t xml:space="preserve">| </w:t>
      </w:r>
      <w:r w:rsidR="00C407A6" w:rsidRPr="00C87CAD">
        <w:rPr>
          <w:rStyle w:val="Emphasis"/>
        </w:rPr>
        <w:t>Oakville O</w:t>
      </w:r>
      <w:r w:rsidR="00C407A6">
        <w:rPr>
          <w:rStyle w:val="Emphasis"/>
        </w:rPr>
        <w:t>N</w:t>
      </w:r>
    </w:p>
    <w:p w14:paraId="2E9ECBAE" w14:textId="08E7D7AD" w:rsidR="00F00745" w:rsidRDefault="00F00745" w:rsidP="00F00745">
      <w:r>
        <w:t>Oakville Soccer Club</w:t>
      </w:r>
    </w:p>
    <w:p w14:paraId="4149C7C3" w14:textId="66F3A336" w:rsidR="00F00745" w:rsidRDefault="00AB4AD3" w:rsidP="00F00745">
      <w:pPr>
        <w:pStyle w:val="ListParagraph"/>
        <w:numPr>
          <w:ilvl w:val="0"/>
          <w:numId w:val="26"/>
        </w:numPr>
      </w:pPr>
      <w:r>
        <w:t>Managed and trained group of 10-17 player aged 11-13</w:t>
      </w:r>
      <w:r w:rsidR="000810AA">
        <w:t>.</w:t>
      </w:r>
    </w:p>
    <w:p w14:paraId="59432119" w14:textId="2BC94CF3" w:rsidR="00EB6820" w:rsidRDefault="00AB4AD3" w:rsidP="00F00745">
      <w:pPr>
        <w:pStyle w:val="ListParagraph"/>
        <w:numPr>
          <w:ilvl w:val="0"/>
          <w:numId w:val="26"/>
        </w:numPr>
      </w:pPr>
      <w:r>
        <w:t xml:space="preserve">Strong </w:t>
      </w:r>
      <w:r w:rsidR="00BA3413">
        <w:t>leadership and motivational skills demonstrated through team talks, mid game substitutions</w:t>
      </w:r>
      <w:r w:rsidR="00EB6820">
        <w:t xml:space="preserve"> and building a lineup built to win games</w:t>
      </w:r>
      <w:r w:rsidR="000810AA">
        <w:t>.</w:t>
      </w:r>
    </w:p>
    <w:p w14:paraId="59E9ABE5" w14:textId="3E867B5E" w:rsidR="00F00745" w:rsidRDefault="00EB6820" w:rsidP="00C407A6">
      <w:pPr>
        <w:pStyle w:val="ListParagraph"/>
        <w:numPr>
          <w:ilvl w:val="0"/>
          <w:numId w:val="26"/>
        </w:numPr>
      </w:pPr>
      <w:r>
        <w:t>Effectively cooperated with head coach to create drills tailored to further the group’s skills and to improve weakness during training.</w:t>
      </w:r>
    </w:p>
    <w:p w14:paraId="432EE8D4" w14:textId="00C364F8" w:rsidR="00C407A6" w:rsidRPr="00565B06" w:rsidRDefault="00EB6820" w:rsidP="00CD3F0C">
      <w:pPr>
        <w:ind w:left="360"/>
      </w:pPr>
      <w:r>
        <w:t>*References available upon Request</w:t>
      </w:r>
    </w:p>
    <w:sectPr w:rsidR="00C407A6" w:rsidRPr="00565B06" w:rsidSect="00FE18B2">
      <w:headerReference w:type="default" r:id="rId9"/>
      <w:footerReference w:type="default" r:id="rId10"/>
      <w:headerReference w:type="first" r:id="rId11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9ADBE" w14:textId="77777777" w:rsidR="000622D2" w:rsidRDefault="000622D2" w:rsidP="00F534FB">
      <w:pPr>
        <w:spacing w:after="0"/>
      </w:pPr>
      <w:r>
        <w:separator/>
      </w:r>
    </w:p>
  </w:endnote>
  <w:endnote w:type="continuationSeparator" w:id="0">
    <w:p w14:paraId="011858FE" w14:textId="77777777" w:rsidR="000622D2" w:rsidRDefault="000622D2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0058C3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0A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78224" w14:textId="77777777" w:rsidR="000622D2" w:rsidRDefault="000622D2" w:rsidP="00F534FB">
      <w:pPr>
        <w:spacing w:after="0"/>
      </w:pPr>
      <w:r>
        <w:separator/>
      </w:r>
    </w:p>
  </w:footnote>
  <w:footnote w:type="continuationSeparator" w:id="0">
    <w:p w14:paraId="7A955E8B" w14:textId="77777777" w:rsidR="000622D2" w:rsidRDefault="000622D2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D5E71" w14:textId="14BB075E" w:rsidR="00E32DDF" w:rsidRDefault="00E32DDF">
    <w:pPr>
      <w:pStyle w:val="Header"/>
      <w:jc w:val="right"/>
      <w:rPr>
        <w:color w:val="77448B" w:themeColor="accent1"/>
      </w:rPr>
    </w:pPr>
    <w:r>
      <w:rPr>
        <w:color w:val="77448B" w:themeColor="accent1"/>
      </w:rPr>
      <w:t xml:space="preserve"> </w:t>
    </w:r>
    <w:sdt>
      <w:sdtPr>
        <w:rPr>
          <w:color w:val="77448B" w:themeColor="accent1"/>
        </w:rPr>
        <w:alias w:val="Author"/>
        <w:tag w:val=""/>
        <w:id w:val="-1677181147"/>
        <w:placeholder>
          <w:docPart w:val="0F404A8BDE484A47B724962DBFE9713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E32DDF">
          <w:rPr>
            <w:color w:val="77448B" w:themeColor="accent1"/>
          </w:rPr>
          <w:t>Aly El Biblaw</w:t>
        </w:r>
        <w:r>
          <w:rPr>
            <w:color w:val="77448B" w:themeColor="accent1"/>
          </w:rPr>
          <w:t xml:space="preserve">y   </w:t>
        </w:r>
        <w:r w:rsidRPr="00E32DDF">
          <w:rPr>
            <w:color w:val="77448B" w:themeColor="accent1"/>
          </w:rPr>
          <w:t xml:space="preserve"> </w:t>
        </w:r>
        <w:r>
          <w:rPr>
            <w:color w:val="77448B" w:themeColor="accent1"/>
          </w:rPr>
          <w:t>aelbibla@uoguelph.ca</w:t>
        </w:r>
      </w:sdtContent>
    </w:sdt>
  </w:p>
  <w:p w14:paraId="48275AB7" w14:textId="77777777" w:rsidR="00BE5AE5" w:rsidRDefault="00BE5A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A4CE4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62C21FF" wp14:editId="2621082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25" name="Rectangle 25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0FD5DD8" id="Rectangle 7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DkmcPA+wAAAOEBAAATAAAAAAAAAAAAAAAAAAAAAABbQ29udGVu&#10;dF9UeXBlc10ueG1sUEsBAi0AFAAGAAgAAAAhACOyauHXAAAAlAEAAAsAAAAAAAAAAAAAAAAALAEA&#10;AF9yZWxzLy5yZWxzUEsBAi0AFAAGAAgAAAAhAA29mcemAgAAqQUAAA4AAAAAAAAAAAAAAAAALA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AB96435"/>
    <w:multiLevelType w:val="hybridMultilevel"/>
    <w:tmpl w:val="0638E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443D4"/>
    <w:multiLevelType w:val="hybridMultilevel"/>
    <w:tmpl w:val="ACE69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0B18B0"/>
    <w:multiLevelType w:val="hybridMultilevel"/>
    <w:tmpl w:val="343C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4A6D72"/>
    <w:multiLevelType w:val="hybridMultilevel"/>
    <w:tmpl w:val="FF7CF53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452568C3"/>
    <w:multiLevelType w:val="hybridMultilevel"/>
    <w:tmpl w:val="A434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806B99"/>
    <w:multiLevelType w:val="hybridMultilevel"/>
    <w:tmpl w:val="47B68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157EDA"/>
    <w:multiLevelType w:val="hybridMultilevel"/>
    <w:tmpl w:val="D47C1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BC4F12"/>
    <w:multiLevelType w:val="hybridMultilevel"/>
    <w:tmpl w:val="7B005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CE56F0"/>
    <w:multiLevelType w:val="hybridMultilevel"/>
    <w:tmpl w:val="EFC88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2009A9"/>
    <w:multiLevelType w:val="hybridMultilevel"/>
    <w:tmpl w:val="ADDE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CA4C7B"/>
    <w:multiLevelType w:val="hybridMultilevel"/>
    <w:tmpl w:val="91FE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5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  <w:num w:numId="16">
    <w:abstractNumId w:val="24"/>
  </w:num>
  <w:num w:numId="17">
    <w:abstractNumId w:val="18"/>
  </w:num>
  <w:num w:numId="18">
    <w:abstractNumId w:val="13"/>
  </w:num>
  <w:num w:numId="19">
    <w:abstractNumId w:val="17"/>
  </w:num>
  <w:num w:numId="20">
    <w:abstractNumId w:val="20"/>
  </w:num>
  <w:num w:numId="21">
    <w:abstractNumId w:val="22"/>
  </w:num>
  <w:num w:numId="22">
    <w:abstractNumId w:val="12"/>
  </w:num>
  <w:num w:numId="23">
    <w:abstractNumId w:val="16"/>
  </w:num>
  <w:num w:numId="24">
    <w:abstractNumId w:val="21"/>
  </w:num>
  <w:num w:numId="25">
    <w:abstractNumId w:val="2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3E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0DC1"/>
    <w:rsid w:val="000622D2"/>
    <w:rsid w:val="0006454B"/>
    <w:rsid w:val="00075B13"/>
    <w:rsid w:val="000810AA"/>
    <w:rsid w:val="0008578E"/>
    <w:rsid w:val="00092692"/>
    <w:rsid w:val="00096203"/>
    <w:rsid w:val="000A0229"/>
    <w:rsid w:val="000D1DB7"/>
    <w:rsid w:val="000E24AC"/>
    <w:rsid w:val="000E4A73"/>
    <w:rsid w:val="000F0D8E"/>
    <w:rsid w:val="000F79EA"/>
    <w:rsid w:val="00125E5B"/>
    <w:rsid w:val="0012665E"/>
    <w:rsid w:val="00134F92"/>
    <w:rsid w:val="00137DC1"/>
    <w:rsid w:val="00143224"/>
    <w:rsid w:val="00145B33"/>
    <w:rsid w:val="001468F3"/>
    <w:rsid w:val="00150F3D"/>
    <w:rsid w:val="00152C3A"/>
    <w:rsid w:val="0015314F"/>
    <w:rsid w:val="001539C4"/>
    <w:rsid w:val="00160D96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C76F8"/>
    <w:rsid w:val="001E08A4"/>
    <w:rsid w:val="001F2AE6"/>
    <w:rsid w:val="0020735F"/>
    <w:rsid w:val="002146F8"/>
    <w:rsid w:val="00215593"/>
    <w:rsid w:val="00217917"/>
    <w:rsid w:val="00220A5D"/>
    <w:rsid w:val="002372E8"/>
    <w:rsid w:val="0023768B"/>
    <w:rsid w:val="0025137C"/>
    <w:rsid w:val="0025163F"/>
    <w:rsid w:val="00254330"/>
    <w:rsid w:val="00260F01"/>
    <w:rsid w:val="00275C94"/>
    <w:rsid w:val="00277638"/>
    <w:rsid w:val="0028164F"/>
    <w:rsid w:val="002823BE"/>
    <w:rsid w:val="00297ED0"/>
    <w:rsid w:val="002A16A2"/>
    <w:rsid w:val="002A4EDA"/>
    <w:rsid w:val="002B3FC8"/>
    <w:rsid w:val="002D5CBF"/>
    <w:rsid w:val="002D699F"/>
    <w:rsid w:val="002F10E7"/>
    <w:rsid w:val="002F69E4"/>
    <w:rsid w:val="00300A98"/>
    <w:rsid w:val="0030724A"/>
    <w:rsid w:val="00312A6E"/>
    <w:rsid w:val="00316CE4"/>
    <w:rsid w:val="00323C3F"/>
    <w:rsid w:val="00325B16"/>
    <w:rsid w:val="00326ECB"/>
    <w:rsid w:val="003279A4"/>
    <w:rsid w:val="00337114"/>
    <w:rsid w:val="0035004C"/>
    <w:rsid w:val="003571C8"/>
    <w:rsid w:val="00383057"/>
    <w:rsid w:val="00386E8E"/>
    <w:rsid w:val="003907A0"/>
    <w:rsid w:val="0039703C"/>
    <w:rsid w:val="003974BB"/>
    <w:rsid w:val="003A091E"/>
    <w:rsid w:val="003D04D9"/>
    <w:rsid w:val="003D7A14"/>
    <w:rsid w:val="003E1932"/>
    <w:rsid w:val="003E5D64"/>
    <w:rsid w:val="003F5D15"/>
    <w:rsid w:val="00403149"/>
    <w:rsid w:val="004037EF"/>
    <w:rsid w:val="00405BAD"/>
    <w:rsid w:val="004071E2"/>
    <w:rsid w:val="004113D8"/>
    <w:rsid w:val="00416463"/>
    <w:rsid w:val="00423827"/>
    <w:rsid w:val="00437B8B"/>
    <w:rsid w:val="00442BD4"/>
    <w:rsid w:val="004549DF"/>
    <w:rsid w:val="00465113"/>
    <w:rsid w:val="00467F3F"/>
    <w:rsid w:val="004727C2"/>
    <w:rsid w:val="00476144"/>
    <w:rsid w:val="00477BBA"/>
    <w:rsid w:val="004915EA"/>
    <w:rsid w:val="0049561C"/>
    <w:rsid w:val="00497E82"/>
    <w:rsid w:val="004A4493"/>
    <w:rsid w:val="004A7FC8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D51E3"/>
    <w:rsid w:val="004D74EF"/>
    <w:rsid w:val="004E2794"/>
    <w:rsid w:val="004E77A5"/>
    <w:rsid w:val="004F1057"/>
    <w:rsid w:val="004F199F"/>
    <w:rsid w:val="004F3BA7"/>
    <w:rsid w:val="005106C0"/>
    <w:rsid w:val="005163E9"/>
    <w:rsid w:val="005247B7"/>
    <w:rsid w:val="005324B1"/>
    <w:rsid w:val="005356FD"/>
    <w:rsid w:val="005372FA"/>
    <w:rsid w:val="00556337"/>
    <w:rsid w:val="005570D6"/>
    <w:rsid w:val="005611C3"/>
    <w:rsid w:val="00562422"/>
    <w:rsid w:val="00565B06"/>
    <w:rsid w:val="005676B2"/>
    <w:rsid w:val="0057127D"/>
    <w:rsid w:val="00574328"/>
    <w:rsid w:val="00575C01"/>
    <w:rsid w:val="00581515"/>
    <w:rsid w:val="00582623"/>
    <w:rsid w:val="005826C2"/>
    <w:rsid w:val="0059085F"/>
    <w:rsid w:val="005A459B"/>
    <w:rsid w:val="005A46BE"/>
    <w:rsid w:val="005A74EC"/>
    <w:rsid w:val="005B0B27"/>
    <w:rsid w:val="005B205C"/>
    <w:rsid w:val="005B3D67"/>
    <w:rsid w:val="005B437C"/>
    <w:rsid w:val="005C1D3E"/>
    <w:rsid w:val="005D0108"/>
    <w:rsid w:val="005D7D8F"/>
    <w:rsid w:val="005E088C"/>
    <w:rsid w:val="005E6E43"/>
    <w:rsid w:val="005F4455"/>
    <w:rsid w:val="006104FF"/>
    <w:rsid w:val="00614B7C"/>
    <w:rsid w:val="0062239B"/>
    <w:rsid w:val="00625B8A"/>
    <w:rsid w:val="00633846"/>
    <w:rsid w:val="00644D4E"/>
    <w:rsid w:val="006524C1"/>
    <w:rsid w:val="00663536"/>
    <w:rsid w:val="006648D4"/>
    <w:rsid w:val="00673F18"/>
    <w:rsid w:val="00676CEB"/>
    <w:rsid w:val="00682DCE"/>
    <w:rsid w:val="00683A86"/>
    <w:rsid w:val="0069300B"/>
    <w:rsid w:val="00695745"/>
    <w:rsid w:val="006A206F"/>
    <w:rsid w:val="006A4C72"/>
    <w:rsid w:val="006C6736"/>
    <w:rsid w:val="006D2220"/>
    <w:rsid w:val="006D65F8"/>
    <w:rsid w:val="006F19F2"/>
    <w:rsid w:val="006F4D23"/>
    <w:rsid w:val="006F7CC9"/>
    <w:rsid w:val="00700F89"/>
    <w:rsid w:val="007131DA"/>
    <w:rsid w:val="007175B9"/>
    <w:rsid w:val="007215A9"/>
    <w:rsid w:val="007253E8"/>
    <w:rsid w:val="00735140"/>
    <w:rsid w:val="0073645E"/>
    <w:rsid w:val="007366E5"/>
    <w:rsid w:val="00740FB2"/>
    <w:rsid w:val="00745196"/>
    <w:rsid w:val="00755346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06A53"/>
    <w:rsid w:val="00812148"/>
    <w:rsid w:val="00814B43"/>
    <w:rsid w:val="0083016A"/>
    <w:rsid w:val="00846AAE"/>
    <w:rsid w:val="00866135"/>
    <w:rsid w:val="00867081"/>
    <w:rsid w:val="00890449"/>
    <w:rsid w:val="00891EAD"/>
    <w:rsid w:val="008978E8"/>
    <w:rsid w:val="008A02C4"/>
    <w:rsid w:val="008A1725"/>
    <w:rsid w:val="008A49A0"/>
    <w:rsid w:val="008A6538"/>
    <w:rsid w:val="008C7D47"/>
    <w:rsid w:val="008D0F16"/>
    <w:rsid w:val="008D4FC8"/>
    <w:rsid w:val="008D5A80"/>
    <w:rsid w:val="008E1C82"/>
    <w:rsid w:val="008E5483"/>
    <w:rsid w:val="008E667A"/>
    <w:rsid w:val="008F4532"/>
    <w:rsid w:val="00917940"/>
    <w:rsid w:val="00933CCA"/>
    <w:rsid w:val="0093795C"/>
    <w:rsid w:val="009411E8"/>
    <w:rsid w:val="00951D75"/>
    <w:rsid w:val="00952C89"/>
    <w:rsid w:val="009540F4"/>
    <w:rsid w:val="00956B75"/>
    <w:rsid w:val="009918BB"/>
    <w:rsid w:val="009931F7"/>
    <w:rsid w:val="00994768"/>
    <w:rsid w:val="009A0FDC"/>
    <w:rsid w:val="009A3F4C"/>
    <w:rsid w:val="009A58CA"/>
    <w:rsid w:val="009B2B63"/>
    <w:rsid w:val="009B3A2B"/>
    <w:rsid w:val="009B4952"/>
    <w:rsid w:val="009C63EE"/>
    <w:rsid w:val="009D0878"/>
    <w:rsid w:val="009D0F14"/>
    <w:rsid w:val="009D449D"/>
    <w:rsid w:val="009E4D13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57238"/>
    <w:rsid w:val="00A6314E"/>
    <w:rsid w:val="00A676DB"/>
    <w:rsid w:val="00A77B4D"/>
    <w:rsid w:val="00A8052D"/>
    <w:rsid w:val="00A9077F"/>
    <w:rsid w:val="00A92724"/>
    <w:rsid w:val="00AA04BD"/>
    <w:rsid w:val="00AA276C"/>
    <w:rsid w:val="00AB4AD3"/>
    <w:rsid w:val="00AB673E"/>
    <w:rsid w:val="00AC7C34"/>
    <w:rsid w:val="00AD121E"/>
    <w:rsid w:val="00AD518A"/>
    <w:rsid w:val="00AD6216"/>
    <w:rsid w:val="00AE1458"/>
    <w:rsid w:val="00AE2F61"/>
    <w:rsid w:val="00AE313B"/>
    <w:rsid w:val="00AE7650"/>
    <w:rsid w:val="00AF716E"/>
    <w:rsid w:val="00B026C5"/>
    <w:rsid w:val="00B112B1"/>
    <w:rsid w:val="00B1221A"/>
    <w:rsid w:val="00B204FE"/>
    <w:rsid w:val="00B25746"/>
    <w:rsid w:val="00B47E1E"/>
    <w:rsid w:val="00B54661"/>
    <w:rsid w:val="00B551EF"/>
    <w:rsid w:val="00B55487"/>
    <w:rsid w:val="00B763B5"/>
    <w:rsid w:val="00B90654"/>
    <w:rsid w:val="00B91175"/>
    <w:rsid w:val="00BA3413"/>
    <w:rsid w:val="00BA71B3"/>
    <w:rsid w:val="00BB016B"/>
    <w:rsid w:val="00BB34BE"/>
    <w:rsid w:val="00BC0E1A"/>
    <w:rsid w:val="00BC1472"/>
    <w:rsid w:val="00BD2DD6"/>
    <w:rsid w:val="00BD55EE"/>
    <w:rsid w:val="00BE5AE5"/>
    <w:rsid w:val="00C02AFC"/>
    <w:rsid w:val="00C03A42"/>
    <w:rsid w:val="00C25FE1"/>
    <w:rsid w:val="00C3233C"/>
    <w:rsid w:val="00C3763A"/>
    <w:rsid w:val="00C407A6"/>
    <w:rsid w:val="00C60281"/>
    <w:rsid w:val="00C779DA"/>
    <w:rsid w:val="00C814F7"/>
    <w:rsid w:val="00C81C04"/>
    <w:rsid w:val="00C91B4B"/>
    <w:rsid w:val="00C93DE1"/>
    <w:rsid w:val="00C97A1D"/>
    <w:rsid w:val="00CA1ED0"/>
    <w:rsid w:val="00CA2E0A"/>
    <w:rsid w:val="00CA679B"/>
    <w:rsid w:val="00CA6B7D"/>
    <w:rsid w:val="00CB3192"/>
    <w:rsid w:val="00CC1E5C"/>
    <w:rsid w:val="00CD1043"/>
    <w:rsid w:val="00CD3F0C"/>
    <w:rsid w:val="00CE2C76"/>
    <w:rsid w:val="00D01C4B"/>
    <w:rsid w:val="00D046EF"/>
    <w:rsid w:val="00D22E33"/>
    <w:rsid w:val="00D235F5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4AF6"/>
    <w:rsid w:val="00DB0B61"/>
    <w:rsid w:val="00DB5180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11413"/>
    <w:rsid w:val="00E30CB9"/>
    <w:rsid w:val="00E31F94"/>
    <w:rsid w:val="00E32DDF"/>
    <w:rsid w:val="00E379DC"/>
    <w:rsid w:val="00E46808"/>
    <w:rsid w:val="00E5521B"/>
    <w:rsid w:val="00E61D26"/>
    <w:rsid w:val="00E61D86"/>
    <w:rsid w:val="00E61FB1"/>
    <w:rsid w:val="00E63862"/>
    <w:rsid w:val="00E665C1"/>
    <w:rsid w:val="00E72DA3"/>
    <w:rsid w:val="00E8149E"/>
    <w:rsid w:val="00E97BD9"/>
    <w:rsid w:val="00EA1933"/>
    <w:rsid w:val="00EB6820"/>
    <w:rsid w:val="00EE0848"/>
    <w:rsid w:val="00F00745"/>
    <w:rsid w:val="00F0145F"/>
    <w:rsid w:val="00F03B1E"/>
    <w:rsid w:val="00F03F2C"/>
    <w:rsid w:val="00F10C5C"/>
    <w:rsid w:val="00F1202D"/>
    <w:rsid w:val="00F217AB"/>
    <w:rsid w:val="00F32E87"/>
    <w:rsid w:val="00F35A06"/>
    <w:rsid w:val="00F435D3"/>
    <w:rsid w:val="00F46425"/>
    <w:rsid w:val="00F5078D"/>
    <w:rsid w:val="00F534FB"/>
    <w:rsid w:val="00F56FFE"/>
    <w:rsid w:val="00F77637"/>
    <w:rsid w:val="00F904FC"/>
    <w:rsid w:val="00F935BF"/>
    <w:rsid w:val="00F94EB5"/>
    <w:rsid w:val="00FA4359"/>
    <w:rsid w:val="00FA4C84"/>
    <w:rsid w:val="00FB0F18"/>
    <w:rsid w:val="00FB5D70"/>
    <w:rsid w:val="00FE18B2"/>
    <w:rsid w:val="00FE7443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9D5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7127D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516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7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ybiblawy/Library/Containers/com.microsoft.Word/Data/Library/Caches/1033/TM16402609/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95113434899C4CBE2695578454F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87401-25E3-244D-98FC-0F8B554F8971}"/>
      </w:docPartPr>
      <w:docPartBody>
        <w:p w:rsidR="00300977" w:rsidRDefault="006B71E3">
          <w:pPr>
            <w:pStyle w:val="3395113434899C4CBE2695578454FA10"/>
          </w:pPr>
          <w:r w:rsidRPr="009D0878">
            <w:t>Address</w:t>
          </w:r>
        </w:p>
      </w:docPartBody>
    </w:docPart>
    <w:docPart>
      <w:docPartPr>
        <w:name w:val="E080DD65638AD844A276BBAA8F1AD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98FB0A-9B74-DB44-82C7-48E30E87EC00}"/>
      </w:docPartPr>
      <w:docPartBody>
        <w:p w:rsidR="00300977" w:rsidRDefault="006B71E3">
          <w:pPr>
            <w:pStyle w:val="E080DD65638AD844A276BBAA8F1ADE66"/>
          </w:pPr>
          <w:r w:rsidRPr="009D0878">
            <w:t>Phone</w:t>
          </w:r>
        </w:p>
      </w:docPartBody>
    </w:docPart>
    <w:docPart>
      <w:docPartPr>
        <w:name w:val="EF1CF7F74C2F20498209CE20C285C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375CE-AAFA-134F-ACD2-20B3C1C457EB}"/>
      </w:docPartPr>
      <w:docPartBody>
        <w:p w:rsidR="00300977" w:rsidRDefault="006B71E3">
          <w:pPr>
            <w:pStyle w:val="EF1CF7F74C2F20498209CE20C285C4D4"/>
          </w:pPr>
          <w:r w:rsidRPr="009D0878">
            <w:t>Email</w:t>
          </w:r>
        </w:p>
      </w:docPartBody>
    </w:docPart>
    <w:docPart>
      <w:docPartPr>
        <w:name w:val="DC98E7B7ECAAFB41892D7AA10ED2B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412259-26E8-A840-9980-D96052731CA5}"/>
      </w:docPartPr>
      <w:docPartBody>
        <w:p w:rsidR="00300977" w:rsidRDefault="006B71E3">
          <w:pPr>
            <w:pStyle w:val="DC98E7B7ECAAFB41892D7AA10ED2BB53"/>
          </w:pPr>
          <w:r w:rsidRPr="009D0878">
            <w:t>LinkedIn Profile</w:t>
          </w:r>
        </w:p>
      </w:docPartBody>
    </w:docPart>
    <w:docPart>
      <w:docPartPr>
        <w:name w:val="2C30337BD2FA4245ABEA4213E45B2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DB17A2-AE8B-074E-94A4-A6C220BA03E5}"/>
      </w:docPartPr>
      <w:docPartBody>
        <w:p w:rsidR="00300977" w:rsidRDefault="006B71E3">
          <w:pPr>
            <w:pStyle w:val="2C30337BD2FA4245ABEA4213E45B2EDF"/>
          </w:pPr>
          <w:r w:rsidRPr="00565B06">
            <w:t>Education</w:t>
          </w:r>
        </w:p>
      </w:docPartBody>
    </w:docPart>
    <w:docPart>
      <w:docPartPr>
        <w:name w:val="0F404A8BDE484A47B724962DBFE97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BE52A5-E7C4-884A-88B6-83063986015E}"/>
      </w:docPartPr>
      <w:docPartBody>
        <w:p w:rsidR="00300977" w:rsidRDefault="001655B0" w:rsidP="001655B0">
          <w:pPr>
            <w:pStyle w:val="0F404A8BDE484A47B724962DBFE97131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55B0"/>
    <w:rsid w:val="001655B0"/>
    <w:rsid w:val="001A020E"/>
    <w:rsid w:val="00300977"/>
    <w:rsid w:val="00423B4F"/>
    <w:rsid w:val="00460C43"/>
    <w:rsid w:val="005D56FB"/>
    <w:rsid w:val="006B71E3"/>
    <w:rsid w:val="00B249AA"/>
    <w:rsid w:val="00C82620"/>
    <w:rsid w:val="00F7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89515826DCBA4C9676FCB7096042F6">
    <w:name w:val="9689515826DCBA4C9676FCB7096042F6"/>
  </w:style>
  <w:style w:type="paragraph" w:customStyle="1" w:styleId="874139D64B1F8F43A7D1067612647490">
    <w:name w:val="874139D64B1F8F43A7D1067612647490"/>
  </w:style>
  <w:style w:type="paragraph" w:customStyle="1" w:styleId="3395113434899C4CBE2695578454FA10">
    <w:name w:val="3395113434899C4CBE2695578454FA10"/>
  </w:style>
  <w:style w:type="paragraph" w:customStyle="1" w:styleId="E080DD65638AD844A276BBAA8F1ADE66">
    <w:name w:val="E080DD65638AD844A276BBAA8F1ADE66"/>
  </w:style>
  <w:style w:type="paragraph" w:customStyle="1" w:styleId="EF1CF7F74C2F20498209CE20C285C4D4">
    <w:name w:val="EF1CF7F74C2F20498209CE20C285C4D4"/>
  </w:style>
  <w:style w:type="paragraph" w:customStyle="1" w:styleId="DC98E7B7ECAAFB41892D7AA10ED2BB53">
    <w:name w:val="DC98E7B7ECAAFB41892D7AA10ED2BB53"/>
  </w:style>
  <w:style w:type="paragraph" w:customStyle="1" w:styleId="0E8C5FBECA514140BDD386E9001DFC4C">
    <w:name w:val="0E8C5FBECA514140BDD386E9001DFC4C"/>
  </w:style>
  <w:style w:type="paragraph" w:customStyle="1" w:styleId="242212F55AFC2D4BBD8D21AC646F4AB8">
    <w:name w:val="242212F55AFC2D4BBD8D21AC646F4AB8"/>
  </w:style>
  <w:style w:type="paragraph" w:customStyle="1" w:styleId="C59479C75EB63E4BB09EF9CC9E3DB3DB">
    <w:name w:val="C59479C75EB63E4BB09EF9CC9E3DB3DB"/>
  </w:style>
  <w:style w:type="paragraph" w:customStyle="1" w:styleId="2C30337BD2FA4245ABEA4213E45B2EDF">
    <w:name w:val="2C30337BD2FA4245ABEA4213E45B2EDF"/>
  </w:style>
  <w:style w:type="paragraph" w:customStyle="1" w:styleId="5E238B4053CAE946A605F48D161D8790">
    <w:name w:val="5E238B4053CAE946A605F48D161D8790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1641E3CA1A7C664B99870024DC3F3DE0">
    <w:name w:val="1641E3CA1A7C664B99870024DC3F3DE0"/>
  </w:style>
  <w:style w:type="paragraph" w:customStyle="1" w:styleId="DB9F290268919543B7F83C31502B81DF">
    <w:name w:val="DB9F290268919543B7F83C31502B81DF"/>
  </w:style>
  <w:style w:type="paragraph" w:customStyle="1" w:styleId="F4E4BB847FA1CA49A8D77DC9F8B8253B">
    <w:name w:val="F4E4BB847FA1CA49A8D77DC9F8B8253B"/>
  </w:style>
  <w:style w:type="paragraph" w:customStyle="1" w:styleId="88D270A838751D4AAC1C1F082D48EEA6">
    <w:name w:val="88D270A838751D4AAC1C1F082D48EEA6"/>
  </w:style>
  <w:style w:type="paragraph" w:customStyle="1" w:styleId="A1356BC9F252E54C8D3F3AE69DF20828">
    <w:name w:val="A1356BC9F252E54C8D3F3AE69DF20828"/>
  </w:style>
  <w:style w:type="paragraph" w:customStyle="1" w:styleId="59CA9EFF23BC5340BD4EADD50689C6E3">
    <w:name w:val="59CA9EFF23BC5340BD4EADD50689C6E3"/>
  </w:style>
  <w:style w:type="paragraph" w:customStyle="1" w:styleId="99C4DEEA3759EF48A65A74EE75E88C76">
    <w:name w:val="99C4DEEA3759EF48A65A74EE75E88C76"/>
  </w:style>
  <w:style w:type="paragraph" w:customStyle="1" w:styleId="AF04B950A3309043B3EF1DA43F88122A">
    <w:name w:val="AF04B950A3309043B3EF1DA43F88122A"/>
  </w:style>
  <w:style w:type="paragraph" w:customStyle="1" w:styleId="B57464CA9D3D454BA85B16DF4CF2FAE8">
    <w:name w:val="B57464CA9D3D454BA85B16DF4CF2FAE8"/>
  </w:style>
  <w:style w:type="paragraph" w:customStyle="1" w:styleId="5CAD19E8F8F1894D828E3750D3654413">
    <w:name w:val="5CAD19E8F8F1894D828E3750D3654413"/>
  </w:style>
  <w:style w:type="paragraph" w:customStyle="1" w:styleId="E88769035BE859459DA5421EAA78FDCD">
    <w:name w:val="E88769035BE859459DA5421EAA78FDCD"/>
  </w:style>
  <w:style w:type="paragraph" w:customStyle="1" w:styleId="F7A5D6ED7A2C9E4CBC2A6DAF4D3F1626">
    <w:name w:val="F7A5D6ED7A2C9E4CBC2A6DAF4D3F1626"/>
  </w:style>
  <w:style w:type="paragraph" w:customStyle="1" w:styleId="AE8DF4E0254B2242A1543A3EEC22C870">
    <w:name w:val="AE8DF4E0254B2242A1543A3EEC22C870"/>
  </w:style>
  <w:style w:type="paragraph" w:customStyle="1" w:styleId="CECFEC278454674EBB8DAD0C9381CFAE">
    <w:name w:val="CECFEC278454674EBB8DAD0C9381CFAE"/>
  </w:style>
  <w:style w:type="paragraph" w:customStyle="1" w:styleId="E7E8EBA6CB3BFC4BB644F497C4143C94">
    <w:name w:val="E7E8EBA6CB3BFC4BB644F497C4143C94"/>
  </w:style>
  <w:style w:type="paragraph" w:customStyle="1" w:styleId="200B2EAE0442A64896768B2EE9A850B6">
    <w:name w:val="200B2EAE0442A64896768B2EE9A850B6"/>
  </w:style>
  <w:style w:type="paragraph" w:customStyle="1" w:styleId="112937C18466084E956E4B1B35DC051E">
    <w:name w:val="112937C18466084E956E4B1B35DC051E"/>
  </w:style>
  <w:style w:type="paragraph" w:customStyle="1" w:styleId="5122E474E5E3514786EF9FC65F5E82B8">
    <w:name w:val="5122E474E5E3514786EF9FC65F5E82B8"/>
  </w:style>
  <w:style w:type="paragraph" w:customStyle="1" w:styleId="8241F596C148584A97BEB3B1635426AD">
    <w:name w:val="8241F596C148584A97BEB3B1635426AD"/>
  </w:style>
  <w:style w:type="paragraph" w:customStyle="1" w:styleId="232134C5FCB5E241A8676C9AD8704790">
    <w:name w:val="232134C5FCB5E241A8676C9AD8704790"/>
  </w:style>
  <w:style w:type="paragraph" w:customStyle="1" w:styleId="D65C7BF9A71D9B48A69DF2F48E8CAE07">
    <w:name w:val="D65C7BF9A71D9B48A69DF2F48E8CAE07"/>
  </w:style>
  <w:style w:type="paragraph" w:customStyle="1" w:styleId="8FF12A8A5BDB8E42B6E467B107CFE1B7">
    <w:name w:val="8FF12A8A5BDB8E42B6E467B107CFE1B7"/>
  </w:style>
  <w:style w:type="paragraph" w:customStyle="1" w:styleId="5D3E5E5671B73B4B99D8B96C68B37CC8">
    <w:name w:val="5D3E5E5671B73B4B99D8B96C68B37CC8"/>
  </w:style>
  <w:style w:type="paragraph" w:customStyle="1" w:styleId="220CADC4FD4C8C49A4918BAFF907291A">
    <w:name w:val="220CADC4FD4C8C49A4918BAFF907291A"/>
  </w:style>
  <w:style w:type="paragraph" w:customStyle="1" w:styleId="5DFED43493F7E24C9CD7A6E925AD2EFA">
    <w:name w:val="5DFED43493F7E24C9CD7A6E925AD2EFA"/>
  </w:style>
  <w:style w:type="paragraph" w:customStyle="1" w:styleId="47BB13FE7CFEEC4280671887131CF602">
    <w:name w:val="47BB13FE7CFEEC4280671887131CF602"/>
  </w:style>
  <w:style w:type="paragraph" w:customStyle="1" w:styleId="196375BF6425114CB28CB07111B4E3A6">
    <w:name w:val="196375BF6425114CB28CB07111B4E3A6"/>
  </w:style>
  <w:style w:type="paragraph" w:customStyle="1" w:styleId="B5373F828EC10842A51F2AEA004BEA04">
    <w:name w:val="B5373F828EC10842A51F2AEA004BEA04"/>
  </w:style>
  <w:style w:type="paragraph" w:customStyle="1" w:styleId="49A080D3B310A54FB6F6CCDB6DB6ED3A">
    <w:name w:val="49A080D3B310A54FB6F6CCDB6DB6ED3A"/>
    <w:rsid w:val="001655B0"/>
  </w:style>
  <w:style w:type="paragraph" w:customStyle="1" w:styleId="2751C1E70B1224458830E726727A6FEB">
    <w:name w:val="2751C1E70B1224458830E726727A6FEB"/>
    <w:rsid w:val="001655B0"/>
  </w:style>
  <w:style w:type="paragraph" w:customStyle="1" w:styleId="07947E81175B1E408233B348B0DDFED9">
    <w:name w:val="07947E81175B1E408233B348B0DDFED9"/>
    <w:rsid w:val="001655B0"/>
  </w:style>
  <w:style w:type="paragraph" w:customStyle="1" w:styleId="4FFE40E07A3FF34F945ED557EAD2BE7D">
    <w:name w:val="4FFE40E07A3FF34F945ED557EAD2BE7D"/>
    <w:rsid w:val="001655B0"/>
  </w:style>
  <w:style w:type="paragraph" w:customStyle="1" w:styleId="CA2059F5A9786640A9909A2155A20006">
    <w:name w:val="CA2059F5A9786640A9909A2155A20006"/>
    <w:rsid w:val="001655B0"/>
  </w:style>
  <w:style w:type="paragraph" w:customStyle="1" w:styleId="93F6AF09C8841C4CA6E5A85B3E22190C">
    <w:name w:val="93F6AF09C8841C4CA6E5A85B3E22190C"/>
    <w:rsid w:val="001655B0"/>
  </w:style>
  <w:style w:type="paragraph" w:customStyle="1" w:styleId="31E32F5DC96BC84EBC8014EA726E02A5">
    <w:name w:val="31E32F5DC96BC84EBC8014EA726E02A5"/>
    <w:rsid w:val="001655B0"/>
  </w:style>
  <w:style w:type="paragraph" w:customStyle="1" w:styleId="72CB8D1B04FD084CB8BCF3D631F0EA5E">
    <w:name w:val="72CB8D1B04FD084CB8BCF3D631F0EA5E"/>
    <w:rsid w:val="001655B0"/>
  </w:style>
  <w:style w:type="paragraph" w:customStyle="1" w:styleId="DA1AE29DF351A840AAB17BB8839D7FF1">
    <w:name w:val="DA1AE29DF351A840AAB17BB8839D7FF1"/>
    <w:rsid w:val="001655B0"/>
  </w:style>
  <w:style w:type="paragraph" w:customStyle="1" w:styleId="884BE48C252AEA4892BC77E4EEEF80B9">
    <w:name w:val="884BE48C252AEA4892BC77E4EEEF80B9"/>
    <w:rsid w:val="001655B0"/>
  </w:style>
  <w:style w:type="paragraph" w:customStyle="1" w:styleId="B250515369397740BD3A2AD05F5BB3A7">
    <w:name w:val="B250515369397740BD3A2AD05F5BB3A7"/>
    <w:rsid w:val="001655B0"/>
  </w:style>
  <w:style w:type="paragraph" w:customStyle="1" w:styleId="6E5708CA19638945A6BDF647B6FE1FD7">
    <w:name w:val="6E5708CA19638945A6BDF647B6FE1FD7"/>
    <w:rsid w:val="001655B0"/>
  </w:style>
  <w:style w:type="paragraph" w:customStyle="1" w:styleId="8E532616D6EDCB4E9F896B84BE8C6C5C">
    <w:name w:val="8E532616D6EDCB4E9F896B84BE8C6C5C"/>
    <w:rsid w:val="001655B0"/>
  </w:style>
  <w:style w:type="paragraph" w:customStyle="1" w:styleId="09A848BD6E75A846AD4F5CE6F2438D88">
    <w:name w:val="09A848BD6E75A846AD4F5CE6F2438D88"/>
    <w:rsid w:val="001655B0"/>
  </w:style>
  <w:style w:type="paragraph" w:customStyle="1" w:styleId="63FABFA4FFEAD84F8DB1CF2E40FEA07B">
    <w:name w:val="63FABFA4FFEAD84F8DB1CF2E40FEA07B"/>
    <w:rsid w:val="001655B0"/>
  </w:style>
  <w:style w:type="paragraph" w:customStyle="1" w:styleId="2BDAEE923739AA4CA0F22BA14056FAAD">
    <w:name w:val="2BDAEE923739AA4CA0F22BA14056FAAD"/>
    <w:rsid w:val="001655B0"/>
  </w:style>
  <w:style w:type="paragraph" w:customStyle="1" w:styleId="ADD11EAAB918B640AA7D7E65DB649B32">
    <w:name w:val="ADD11EAAB918B640AA7D7E65DB649B32"/>
    <w:rsid w:val="001655B0"/>
  </w:style>
  <w:style w:type="paragraph" w:customStyle="1" w:styleId="714B5085D070EE4596F09EAB3E4D5D99">
    <w:name w:val="714B5085D070EE4596F09EAB3E4D5D99"/>
    <w:rsid w:val="001655B0"/>
  </w:style>
  <w:style w:type="paragraph" w:customStyle="1" w:styleId="7BB9AC5A30BBDA46922E3242397FD745">
    <w:name w:val="7BB9AC5A30BBDA46922E3242397FD745"/>
    <w:rsid w:val="001655B0"/>
  </w:style>
  <w:style w:type="paragraph" w:customStyle="1" w:styleId="3FF1F4C0615FD748BAC2DA7A2B420661">
    <w:name w:val="3FF1F4C0615FD748BAC2DA7A2B420661"/>
    <w:rsid w:val="001655B0"/>
  </w:style>
  <w:style w:type="paragraph" w:customStyle="1" w:styleId="4764243A3502A04D9F95C3FE98051678">
    <w:name w:val="4764243A3502A04D9F95C3FE98051678"/>
    <w:rsid w:val="001655B0"/>
  </w:style>
  <w:style w:type="paragraph" w:customStyle="1" w:styleId="0F404A8BDE484A47B724962DBFE97131">
    <w:name w:val="0F404A8BDE484A47B724962DBFE97131"/>
    <w:rsid w:val="001655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3350 Hayhurst Crescent, Oakville, ON</CompanyAddress>
  <CompanyPhone>289-888-3103</CompanyPhone>
  <CompanyFax/>
  <CompanyEmail>aelbibla@uoguelph.ca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F3A3BF-36D6-2644-AEEB-BAE56E5B4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10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El Biblawy    aelbibla@uoguelph.ca</dc:creator>
  <cp:keywords>www.linkedin.com/in/AlyElBiblawy</cp:keywords>
  <dc:description/>
  <cp:lastModifiedBy>Aly El Biblawy</cp:lastModifiedBy>
  <cp:revision>8</cp:revision>
  <dcterms:created xsi:type="dcterms:W3CDTF">2018-10-13T02:57:00Z</dcterms:created>
  <dcterms:modified xsi:type="dcterms:W3CDTF">2019-01-14T19:12:00Z</dcterms:modified>
  <cp:category/>
  <cp:contentStatus/>
</cp:coreProperties>
</file>